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7B5F6" w14:textId="77777777" w:rsidR="00E473A2" w:rsidRPr="00E473A2" w:rsidRDefault="00E473A2" w:rsidP="00E473A2">
      <w:pPr>
        <w:pStyle w:val="AGTitle"/>
      </w:pPr>
      <w:r w:rsidRPr="00E473A2">
        <w:t>The Magic Prompt Formula</w:t>
      </w:r>
    </w:p>
    <w:p w14:paraId="36B640A2" w14:textId="77777777" w:rsidR="00E473A2" w:rsidRDefault="00E473A2" w:rsidP="00E473A2">
      <w:pPr>
        <w:pStyle w:val="AGNormal"/>
        <w:numPr>
          <w:ilvl w:val="0"/>
          <w:numId w:val="0"/>
        </w:numPr>
      </w:pPr>
    </w:p>
    <w:p w14:paraId="4D273472" w14:textId="77777777" w:rsidR="00E473A2" w:rsidRPr="00E473A2" w:rsidRDefault="00E473A2" w:rsidP="00E473A2">
      <w:pPr>
        <w:pStyle w:val="AGNormal"/>
        <w:numPr>
          <w:ilvl w:val="0"/>
          <w:numId w:val="0"/>
        </w:numPr>
      </w:pPr>
    </w:p>
    <w:p w14:paraId="000FC652" w14:textId="77777777" w:rsidR="00E473A2" w:rsidRPr="00E473A2" w:rsidRDefault="00E473A2" w:rsidP="00E473A2">
      <w:pPr>
        <w:pStyle w:val="AGHeading1"/>
      </w:pPr>
      <w:r w:rsidRPr="00E473A2">
        <w:t>The Magic Formula Is:</w:t>
      </w:r>
    </w:p>
    <w:p w14:paraId="7837F30E" w14:textId="77777777" w:rsidR="00E473A2" w:rsidRPr="00E473A2" w:rsidRDefault="00E473A2" w:rsidP="00E473A2">
      <w:pPr>
        <w:pStyle w:val="AGHeading7"/>
        <w:numPr>
          <w:ilvl w:val="0"/>
          <w:numId w:val="0"/>
        </w:numPr>
        <w:ind w:firstLine="360"/>
        <w:rPr>
          <w:b/>
          <w:bCs/>
        </w:rPr>
      </w:pPr>
      <w:r w:rsidRPr="00E473A2">
        <w:rPr>
          <w:b/>
          <w:bCs/>
        </w:rPr>
        <w:t>Context + Specifics + Intent + Format</w:t>
      </w:r>
    </w:p>
    <w:p w14:paraId="67E64DD0" w14:textId="77777777" w:rsidR="00E473A2" w:rsidRDefault="00E473A2" w:rsidP="00E473A2">
      <w:pPr>
        <w:pStyle w:val="AGNormal"/>
        <w:numPr>
          <w:ilvl w:val="0"/>
          <w:numId w:val="0"/>
        </w:numPr>
        <w:ind w:left="360"/>
      </w:pPr>
    </w:p>
    <w:p w14:paraId="157453EE" w14:textId="573358E6" w:rsidR="00E473A2" w:rsidRDefault="00E473A2" w:rsidP="00E473A2">
      <w:pPr>
        <w:pStyle w:val="AGHeading30"/>
        <w:numPr>
          <w:ilvl w:val="0"/>
          <w:numId w:val="0"/>
        </w:numPr>
        <w:ind w:firstLine="360"/>
      </w:pPr>
      <w:r w:rsidRPr="00E473A2">
        <w:t>Let’s break that bad boy down:</w:t>
      </w:r>
    </w:p>
    <w:p w14:paraId="2AC48BAF" w14:textId="78A7F7A5" w:rsidR="00E473A2" w:rsidRPr="00E473A2" w:rsidRDefault="00E473A2" w:rsidP="00E473A2">
      <w:pPr>
        <w:pStyle w:val="AGNormal"/>
        <w:numPr>
          <w:ilvl w:val="0"/>
          <w:numId w:val="32"/>
        </w:numPr>
      </w:pPr>
      <w:r w:rsidRPr="00E473A2">
        <w:t>Provide Context as if You’re Talking to an Alien</w:t>
      </w:r>
    </w:p>
    <w:p w14:paraId="512F7138" w14:textId="6374F1C0" w:rsidR="00E473A2" w:rsidRPr="00E473A2" w:rsidRDefault="00E473A2" w:rsidP="00E473A2">
      <w:pPr>
        <w:pStyle w:val="AGNormal"/>
        <w:numPr>
          <w:ilvl w:val="0"/>
          <w:numId w:val="32"/>
        </w:numPr>
      </w:pPr>
      <w:r w:rsidRPr="00E473A2">
        <w:t>Specific Information, as if You’re Explaining it to Your Mother</w:t>
      </w:r>
    </w:p>
    <w:p w14:paraId="24175779" w14:textId="186B48FD" w:rsidR="00E473A2" w:rsidRPr="00E473A2" w:rsidRDefault="00E473A2" w:rsidP="00E473A2">
      <w:pPr>
        <w:pStyle w:val="AGNormal"/>
        <w:numPr>
          <w:ilvl w:val="0"/>
          <w:numId w:val="32"/>
        </w:numPr>
      </w:pPr>
      <w:r w:rsidRPr="00E473A2">
        <w:t>What Your Intentions Are for the Content You Want</w:t>
      </w:r>
    </w:p>
    <w:p w14:paraId="2E83868A" w14:textId="66DBDD83" w:rsidR="00E473A2" w:rsidRPr="00E473A2" w:rsidRDefault="00E473A2" w:rsidP="00E473A2">
      <w:pPr>
        <w:pStyle w:val="AGNormal"/>
        <w:numPr>
          <w:ilvl w:val="0"/>
          <w:numId w:val="32"/>
        </w:numPr>
      </w:pPr>
      <w:r w:rsidRPr="00E473A2">
        <w:t>What Format You Want Your Information in</w:t>
      </w:r>
    </w:p>
    <w:p w14:paraId="15892E6F" w14:textId="77777777" w:rsidR="00E473A2" w:rsidRDefault="00E473A2" w:rsidP="00E473A2">
      <w:pPr>
        <w:pStyle w:val="AGNormal"/>
        <w:numPr>
          <w:ilvl w:val="0"/>
          <w:numId w:val="0"/>
        </w:numPr>
        <w:rPr>
          <w:b/>
          <w:bCs/>
        </w:rPr>
      </w:pPr>
    </w:p>
    <w:p w14:paraId="2AB08F5A" w14:textId="1B2EAF21" w:rsidR="00E473A2" w:rsidRDefault="00E473A2" w:rsidP="00E473A2">
      <w:pPr>
        <w:pStyle w:val="AGHeading30"/>
        <w:numPr>
          <w:ilvl w:val="0"/>
          <w:numId w:val="0"/>
        </w:numPr>
      </w:pPr>
      <w:r w:rsidRPr="00E473A2">
        <w:t>Here’s a Quick Example:</w:t>
      </w:r>
    </w:p>
    <w:p w14:paraId="05FECCC7" w14:textId="4E93E2D0" w:rsidR="00E473A2" w:rsidRPr="00E473A2" w:rsidRDefault="00E473A2" w:rsidP="00E473A2">
      <w:pPr>
        <w:pStyle w:val="AGNormal"/>
        <w:numPr>
          <w:ilvl w:val="0"/>
          <w:numId w:val="31"/>
        </w:numPr>
      </w:pPr>
      <w:r w:rsidRPr="00E473A2">
        <w:rPr>
          <w:b/>
          <w:bCs/>
        </w:rPr>
        <w:t>Context</w:t>
      </w:r>
      <w:r w:rsidRPr="00E473A2">
        <w:t>: “You’re my fitness coach”</w:t>
      </w:r>
    </w:p>
    <w:p w14:paraId="1B029196" w14:textId="507634AC" w:rsidR="00E473A2" w:rsidRPr="00E473A2" w:rsidRDefault="00E473A2" w:rsidP="00E473A2">
      <w:pPr>
        <w:pStyle w:val="AGNormal"/>
        <w:numPr>
          <w:ilvl w:val="0"/>
          <w:numId w:val="31"/>
        </w:numPr>
      </w:pPr>
      <w:r w:rsidRPr="00E473A2">
        <w:rPr>
          <w:b/>
          <w:bCs/>
        </w:rPr>
        <w:t>Specific Info</w:t>
      </w:r>
      <w:r w:rsidRPr="00E473A2">
        <w:t>: “Armed with dumbbells and a yoga mat.”</w:t>
      </w:r>
    </w:p>
    <w:p w14:paraId="4C97F02C" w14:textId="61CF80A6" w:rsidR="00E473A2" w:rsidRPr="00E473A2" w:rsidRDefault="00E473A2" w:rsidP="00E473A2">
      <w:pPr>
        <w:pStyle w:val="AGNormal"/>
        <w:numPr>
          <w:ilvl w:val="0"/>
          <w:numId w:val="31"/>
        </w:numPr>
      </w:pPr>
      <w:r w:rsidRPr="00E473A2">
        <w:rPr>
          <w:b/>
          <w:bCs/>
        </w:rPr>
        <w:t>Intent</w:t>
      </w:r>
      <w:r w:rsidRPr="00E473A2">
        <w:t>: “Whip up a 20-minute full-body workout.”</w:t>
      </w:r>
    </w:p>
    <w:p w14:paraId="7BE5A92A" w14:textId="70875C29" w:rsidR="00E473A2" w:rsidRPr="00E473A2" w:rsidRDefault="00E473A2" w:rsidP="00E473A2">
      <w:pPr>
        <w:pStyle w:val="AGNormal"/>
        <w:numPr>
          <w:ilvl w:val="0"/>
          <w:numId w:val="31"/>
        </w:numPr>
      </w:pPr>
      <w:r w:rsidRPr="00E473A2">
        <w:rPr>
          <w:b/>
          <w:bCs/>
        </w:rPr>
        <w:t>Format</w:t>
      </w:r>
      <w:r w:rsidRPr="00E473A2">
        <w:t>: “Step-by-step in Word document format”</w:t>
      </w:r>
    </w:p>
    <w:p w14:paraId="2317A363" w14:textId="77777777" w:rsidR="00E473A2" w:rsidRDefault="00E473A2" w:rsidP="00E473A2">
      <w:pPr>
        <w:pStyle w:val="AGHeading30"/>
        <w:numPr>
          <w:ilvl w:val="0"/>
          <w:numId w:val="0"/>
        </w:numPr>
      </w:pPr>
    </w:p>
    <w:p w14:paraId="4EDB0686" w14:textId="38EACF18" w:rsidR="00E473A2" w:rsidRPr="00E473A2" w:rsidRDefault="00E473A2" w:rsidP="00E473A2">
      <w:pPr>
        <w:pStyle w:val="AGHeading30"/>
        <w:numPr>
          <w:ilvl w:val="0"/>
          <w:numId w:val="0"/>
        </w:numPr>
      </w:pPr>
      <w:r w:rsidRPr="00E473A2">
        <w:t>Prompting Like a Pro</w:t>
      </w:r>
    </w:p>
    <w:p w14:paraId="5136C341" w14:textId="08DBA14B" w:rsidR="00E473A2" w:rsidRPr="00E473A2" w:rsidRDefault="00E473A2" w:rsidP="00E473A2">
      <w:pPr>
        <w:pStyle w:val="AGNormal"/>
        <w:numPr>
          <w:ilvl w:val="0"/>
          <w:numId w:val="0"/>
        </w:numPr>
      </w:pPr>
      <w:r w:rsidRPr="00E473A2">
        <w:t>Creating killer prompts isn’t rocket science. But knowing a few tricks of the trade can be a game-changer. Whether you’re after a witty one-liner or a deep dive, it’s all in how you frame your ask.</w:t>
      </w:r>
    </w:p>
    <w:p w14:paraId="1EA3EA66" w14:textId="77777777" w:rsidR="00E473A2" w:rsidRDefault="00E473A2" w:rsidP="00E473A2">
      <w:pPr>
        <w:pStyle w:val="AGNormal"/>
        <w:numPr>
          <w:ilvl w:val="0"/>
          <w:numId w:val="0"/>
        </w:numPr>
        <w:rPr>
          <w:b/>
          <w:bCs/>
        </w:rPr>
      </w:pPr>
    </w:p>
    <w:p w14:paraId="3CED6A2F" w14:textId="4F08C615" w:rsidR="00E473A2" w:rsidRPr="00E473A2" w:rsidRDefault="00E473A2" w:rsidP="00E473A2">
      <w:pPr>
        <w:pStyle w:val="AGNormal"/>
        <w:numPr>
          <w:ilvl w:val="0"/>
          <w:numId w:val="0"/>
        </w:numPr>
        <w:rPr>
          <w:b/>
          <w:bCs/>
          <w:sz w:val="32"/>
          <w:szCs w:val="32"/>
        </w:rPr>
      </w:pPr>
      <w:r w:rsidRPr="00E473A2">
        <w:rPr>
          <w:b/>
          <w:bCs/>
          <w:sz w:val="32"/>
          <w:szCs w:val="32"/>
        </w:rPr>
        <w:t>Start with an Outline</w:t>
      </w:r>
    </w:p>
    <w:p w14:paraId="7B0F512E" w14:textId="77777777" w:rsidR="00E473A2" w:rsidRPr="00E473A2" w:rsidRDefault="00E473A2" w:rsidP="00E473A2">
      <w:pPr>
        <w:pStyle w:val="AGNormal"/>
        <w:numPr>
          <w:ilvl w:val="0"/>
          <w:numId w:val="0"/>
        </w:numPr>
      </w:pPr>
      <w:r w:rsidRPr="00E473A2">
        <w:t>Think of ChatGPT as your eager but slightly clueless intern. You need to give it direction. Instead of a vague “Write about Italy,” try “Outline a killer blog post on Italy’s hidden gems.”</w:t>
      </w:r>
    </w:p>
    <w:p w14:paraId="2B571E53" w14:textId="77777777" w:rsidR="00E473A2" w:rsidRDefault="00E473A2" w:rsidP="00E473A2">
      <w:pPr>
        <w:pStyle w:val="AGNormal"/>
        <w:numPr>
          <w:ilvl w:val="0"/>
          <w:numId w:val="0"/>
        </w:numPr>
        <w:rPr>
          <w:b/>
          <w:bCs/>
          <w:sz w:val="32"/>
          <w:szCs w:val="32"/>
        </w:rPr>
      </w:pPr>
    </w:p>
    <w:p w14:paraId="15AA5630" w14:textId="5CE3D45F" w:rsidR="00E473A2" w:rsidRPr="00E473A2" w:rsidRDefault="00E473A2" w:rsidP="00E473A2">
      <w:pPr>
        <w:pStyle w:val="AGNormal"/>
        <w:numPr>
          <w:ilvl w:val="0"/>
          <w:numId w:val="0"/>
        </w:numPr>
        <w:rPr>
          <w:b/>
          <w:bCs/>
          <w:sz w:val="32"/>
          <w:szCs w:val="32"/>
        </w:rPr>
      </w:pPr>
      <w:r w:rsidRPr="00E473A2">
        <w:rPr>
          <w:b/>
          <w:bCs/>
          <w:sz w:val="32"/>
          <w:szCs w:val="32"/>
        </w:rPr>
        <w:t>Examples are Your Best Friend</w:t>
      </w:r>
    </w:p>
    <w:p w14:paraId="42B9284F" w14:textId="77777777" w:rsidR="00E473A2" w:rsidRPr="00E473A2" w:rsidRDefault="00E473A2" w:rsidP="00E473A2">
      <w:pPr>
        <w:pStyle w:val="AGNormal"/>
        <w:numPr>
          <w:ilvl w:val="0"/>
          <w:numId w:val="0"/>
        </w:numPr>
      </w:pPr>
      <w:r w:rsidRPr="00E473A2">
        <w:t>ChatGPT is like a parrot — it learns from examples. Feed it a few, and watch the magic happen.</w:t>
      </w:r>
    </w:p>
    <w:p w14:paraId="6B669BBE" w14:textId="77777777" w:rsidR="00E473A2" w:rsidRDefault="00E473A2" w:rsidP="00E473A2">
      <w:pPr>
        <w:pStyle w:val="AGNormal"/>
        <w:numPr>
          <w:ilvl w:val="0"/>
          <w:numId w:val="0"/>
        </w:numPr>
        <w:rPr>
          <w:b/>
          <w:bCs/>
        </w:rPr>
      </w:pPr>
    </w:p>
    <w:p w14:paraId="544C335E" w14:textId="48331983" w:rsidR="00E473A2" w:rsidRPr="00E473A2" w:rsidRDefault="00E473A2" w:rsidP="00E473A2">
      <w:pPr>
        <w:pStyle w:val="AGNormal"/>
        <w:numPr>
          <w:ilvl w:val="0"/>
          <w:numId w:val="0"/>
        </w:numPr>
        <w:rPr>
          <w:b/>
          <w:bCs/>
          <w:sz w:val="32"/>
          <w:szCs w:val="32"/>
        </w:rPr>
      </w:pPr>
      <w:r w:rsidRPr="00E473A2">
        <w:rPr>
          <w:b/>
          <w:bCs/>
          <w:sz w:val="32"/>
          <w:szCs w:val="32"/>
        </w:rPr>
        <w:t>Details, Details, Details</w:t>
      </w:r>
    </w:p>
    <w:p w14:paraId="0A5B80BB" w14:textId="77777777" w:rsidR="00E473A2" w:rsidRPr="00E473A2" w:rsidRDefault="00E473A2" w:rsidP="00E473A2">
      <w:pPr>
        <w:pStyle w:val="AGNormal"/>
        <w:numPr>
          <w:ilvl w:val="0"/>
          <w:numId w:val="0"/>
        </w:numPr>
      </w:pPr>
      <w:r w:rsidRPr="00E473A2">
        <w:t>Don’t leave ChatGPT hanging. The more specific you are, the less it has to guess. Instead of “Tell me about Greek mythology,” try “Give me a 5-paragraph primer on Greek gods for a mythology newbie.”</w:t>
      </w:r>
    </w:p>
    <w:p w14:paraId="55979ECE" w14:textId="77777777" w:rsidR="00E473A2" w:rsidRDefault="00E473A2" w:rsidP="00E473A2">
      <w:pPr>
        <w:pStyle w:val="AGNormal"/>
        <w:numPr>
          <w:ilvl w:val="0"/>
          <w:numId w:val="0"/>
        </w:numPr>
        <w:rPr>
          <w:b/>
          <w:bCs/>
        </w:rPr>
      </w:pPr>
    </w:p>
    <w:p w14:paraId="7F11ED1C" w14:textId="77777777" w:rsidR="00E473A2" w:rsidRDefault="00E473A2">
      <w:pPr>
        <w:spacing w:after="160" w:line="259" w:lineRule="auto"/>
        <w:rPr>
          <w:rFonts w:ascii="Poppins" w:hAnsi="Poppins" w:cs="Poppins"/>
          <w:b/>
          <w:bCs/>
          <w:color w:val="000000" w:themeColor="text1"/>
          <w:kern w:val="36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36648C4" w14:textId="34B42C3D" w:rsidR="00E473A2" w:rsidRPr="00E473A2" w:rsidRDefault="00E473A2" w:rsidP="00E473A2">
      <w:pPr>
        <w:pStyle w:val="AGNormal"/>
        <w:numPr>
          <w:ilvl w:val="0"/>
          <w:numId w:val="0"/>
        </w:numPr>
        <w:rPr>
          <w:b/>
          <w:bCs/>
          <w:sz w:val="32"/>
          <w:szCs w:val="32"/>
        </w:rPr>
      </w:pPr>
      <w:r w:rsidRPr="00E473A2">
        <w:rPr>
          <w:b/>
          <w:bCs/>
          <w:sz w:val="32"/>
          <w:szCs w:val="32"/>
        </w:rPr>
        <w:lastRenderedPageBreak/>
        <w:t>Personality is Key</w:t>
      </w:r>
    </w:p>
    <w:p w14:paraId="3602884E" w14:textId="77777777" w:rsidR="00E473A2" w:rsidRPr="00E473A2" w:rsidRDefault="00E473A2" w:rsidP="00E473A2">
      <w:pPr>
        <w:pStyle w:val="AGNormal"/>
        <w:numPr>
          <w:ilvl w:val="0"/>
          <w:numId w:val="0"/>
        </w:numPr>
      </w:pPr>
      <w:r w:rsidRPr="00E473A2">
        <w:t>Boring prompts get boring answers. Spice it up. Ask it to channel David Attenborough or your favorite author.</w:t>
      </w:r>
    </w:p>
    <w:p w14:paraId="1A33F0FB" w14:textId="77777777" w:rsidR="00E473A2" w:rsidRPr="00E473A2" w:rsidRDefault="00E473A2" w:rsidP="00E473A2">
      <w:pPr>
        <w:pStyle w:val="AGNormal"/>
        <w:numPr>
          <w:ilvl w:val="0"/>
          <w:numId w:val="0"/>
        </w:numPr>
        <w:rPr>
          <w:b/>
          <w:bCs/>
        </w:rPr>
      </w:pPr>
      <w:r w:rsidRPr="00E473A2">
        <w:rPr>
          <w:b/>
          <w:bCs/>
        </w:rPr>
        <w:t>Role Play</w:t>
      </w:r>
    </w:p>
    <w:p w14:paraId="55B07C16" w14:textId="77777777" w:rsidR="00E473A2" w:rsidRDefault="00E473A2" w:rsidP="00E473A2">
      <w:pPr>
        <w:pStyle w:val="AGNormal"/>
        <w:numPr>
          <w:ilvl w:val="0"/>
          <w:numId w:val="0"/>
        </w:numPr>
      </w:pPr>
      <w:r w:rsidRPr="00E473A2">
        <w:t>ChatGPT loves to play dress-up. Need dating advice? Tell it it’s your love guru first.</w:t>
      </w:r>
    </w:p>
    <w:p w14:paraId="4EAC9CD0" w14:textId="77777777" w:rsidR="00E473A2" w:rsidRPr="00E473A2" w:rsidRDefault="00E473A2" w:rsidP="00E473A2">
      <w:pPr>
        <w:pStyle w:val="AGNormal"/>
        <w:numPr>
          <w:ilvl w:val="0"/>
          <w:numId w:val="0"/>
        </w:numPr>
      </w:pPr>
    </w:p>
    <w:p w14:paraId="6E954CF4" w14:textId="77777777" w:rsidR="00E473A2" w:rsidRPr="00E473A2" w:rsidRDefault="00E473A2" w:rsidP="00E473A2">
      <w:pPr>
        <w:pStyle w:val="AGNormal"/>
        <w:numPr>
          <w:ilvl w:val="0"/>
          <w:numId w:val="13"/>
        </w:numPr>
        <w:rPr>
          <w:b/>
          <w:bCs/>
        </w:rPr>
      </w:pPr>
      <w:r w:rsidRPr="00E473A2">
        <w:rPr>
          <w:b/>
          <w:bCs/>
        </w:rPr>
        <w:t>Applying The Magic Formula: Elevating Your Prompts</w:t>
      </w:r>
    </w:p>
    <w:p w14:paraId="70B61B3B" w14:textId="77777777" w:rsidR="00E473A2" w:rsidRPr="00E473A2" w:rsidRDefault="00E473A2" w:rsidP="00E473A2">
      <w:pPr>
        <w:pStyle w:val="AGNormal"/>
      </w:pPr>
      <w:r w:rsidRPr="00E473A2">
        <w:t>Transforming basic prompt ideas into powerful and effective ones involves using the Magic Formula: Context + Specific Information + Intent + Response Format. Here are some example prompt starters:</w:t>
      </w:r>
    </w:p>
    <w:p w14:paraId="153FAA89" w14:textId="77777777" w:rsidR="00E473A2" w:rsidRPr="00E473A2" w:rsidRDefault="00E473A2" w:rsidP="00E473A2">
      <w:pPr>
        <w:pStyle w:val="AGNormal"/>
        <w:rPr>
          <w:b/>
          <w:bCs/>
        </w:rPr>
      </w:pPr>
      <w:r w:rsidRPr="00E473A2">
        <w:rPr>
          <w:b/>
          <w:bCs/>
        </w:rPr>
        <w:t>1. Ideas for Blog Posts about [X]</w:t>
      </w:r>
    </w:p>
    <w:p w14:paraId="467E063D" w14:textId="77777777" w:rsidR="00E473A2" w:rsidRPr="00E473A2" w:rsidRDefault="00E473A2" w:rsidP="00E473A2">
      <w:pPr>
        <w:pStyle w:val="AGNormal"/>
      </w:pPr>
      <w:r w:rsidRPr="00E473A2">
        <w:t>- Context: “You’re my creative writing assistant.”</w:t>
      </w:r>
    </w:p>
    <w:p w14:paraId="6BC21C09" w14:textId="77777777" w:rsidR="00E473A2" w:rsidRPr="00E473A2" w:rsidRDefault="00E473A2" w:rsidP="00E473A2">
      <w:pPr>
        <w:pStyle w:val="AGNormal"/>
      </w:pPr>
      <w:r w:rsidRPr="00E473A2">
        <w:t>- Specific Info: “Focusing on the topic [X].”</w:t>
      </w:r>
    </w:p>
    <w:p w14:paraId="10BA8939" w14:textId="77777777" w:rsidR="00E473A2" w:rsidRPr="00E473A2" w:rsidRDefault="00E473A2" w:rsidP="00E473A2">
      <w:pPr>
        <w:pStyle w:val="AGNormal"/>
      </w:pPr>
      <w:r w:rsidRPr="00E473A2">
        <w:t>- Intent: “Generate unique and engaging blog post ideas.”</w:t>
      </w:r>
    </w:p>
    <w:p w14:paraId="5F2EFE3C" w14:textId="77777777" w:rsidR="00E473A2" w:rsidRPr="00E473A2" w:rsidRDefault="00E473A2" w:rsidP="00E473A2">
      <w:pPr>
        <w:pStyle w:val="AGNormal"/>
      </w:pPr>
      <w:r w:rsidRPr="00E473A2">
        <w:t>- Format: “List format, with a brief description for each idea.”</w:t>
      </w:r>
    </w:p>
    <w:p w14:paraId="28DC3C49" w14:textId="77777777" w:rsidR="00E473A2" w:rsidRPr="00E473A2" w:rsidRDefault="00E473A2" w:rsidP="00E473A2">
      <w:pPr>
        <w:pStyle w:val="AGNormal"/>
      </w:pPr>
      <w:r w:rsidRPr="00E473A2">
        <w:t>Prompt: As my creative writing assistant, focusing on the topic [X], I need you to generate unique and engaging blog post ideas. Please provide these in a list format, with a brief description for each idea.</w:t>
      </w:r>
    </w:p>
    <w:p w14:paraId="240172FF" w14:textId="77777777" w:rsidR="00E473A2" w:rsidRPr="00E473A2" w:rsidRDefault="00E473A2" w:rsidP="00E473A2">
      <w:pPr>
        <w:pStyle w:val="AGNormal"/>
        <w:rPr>
          <w:b/>
          <w:bCs/>
        </w:rPr>
      </w:pPr>
      <w:r w:rsidRPr="00E473A2">
        <w:rPr>
          <w:b/>
          <w:bCs/>
        </w:rPr>
        <w:t>2. Minute-long Ad Script for [Y]</w:t>
      </w:r>
    </w:p>
    <w:p w14:paraId="66A55622" w14:textId="77777777" w:rsidR="00E473A2" w:rsidRPr="00E473A2" w:rsidRDefault="00E473A2" w:rsidP="00E473A2">
      <w:pPr>
        <w:pStyle w:val="AGNormal"/>
      </w:pPr>
      <w:r w:rsidRPr="00E473A2">
        <w:t>- Context: “You’re my marketing guru.”</w:t>
      </w:r>
    </w:p>
    <w:p w14:paraId="6FE64AB6" w14:textId="77777777" w:rsidR="00E473A2" w:rsidRPr="00E473A2" w:rsidRDefault="00E473A2" w:rsidP="00E473A2">
      <w:pPr>
        <w:pStyle w:val="AGNormal"/>
      </w:pPr>
      <w:r w:rsidRPr="00E473A2">
        <w:t>- Specific Info: “Product [Y] targeting age group [Specify age group].”</w:t>
      </w:r>
    </w:p>
    <w:p w14:paraId="70CD2BB0" w14:textId="77777777" w:rsidR="00E473A2" w:rsidRPr="00E473A2" w:rsidRDefault="00E473A2" w:rsidP="00E473A2">
      <w:pPr>
        <w:pStyle w:val="AGNormal"/>
      </w:pPr>
      <w:r w:rsidRPr="00E473A2">
        <w:t>- Intent: “Create a compelling minute-long ad script.”</w:t>
      </w:r>
    </w:p>
    <w:p w14:paraId="0A11FDA5" w14:textId="77777777" w:rsidR="00E473A2" w:rsidRPr="00E473A2" w:rsidRDefault="00E473A2" w:rsidP="00E473A2">
      <w:pPr>
        <w:pStyle w:val="AGNormal"/>
      </w:pPr>
      <w:r w:rsidRPr="00E473A2">
        <w:t>- Format: “A written script, including stage directions and dialogues.”</w:t>
      </w:r>
    </w:p>
    <w:p w14:paraId="6F3C5C69" w14:textId="77777777" w:rsidR="00E473A2" w:rsidRPr="00E473A2" w:rsidRDefault="00E473A2" w:rsidP="00E473A2">
      <w:pPr>
        <w:pStyle w:val="AGNormal"/>
      </w:pPr>
      <w:r w:rsidRPr="00E473A2">
        <w:t>Prompt: As my marketing guru, for the product [Y] targeting age group [Specify age group], create a compelling minute-long ad script. The format should be a written script, including stage directions and dialogues.</w:t>
      </w:r>
    </w:p>
    <w:p w14:paraId="79B20E32" w14:textId="77777777" w:rsidR="00E473A2" w:rsidRPr="00E473A2" w:rsidRDefault="00E473A2" w:rsidP="00E473A2">
      <w:pPr>
        <w:pStyle w:val="AGNormal"/>
        <w:rPr>
          <w:b/>
          <w:bCs/>
        </w:rPr>
      </w:pPr>
      <w:r w:rsidRPr="00E473A2">
        <w:rPr>
          <w:b/>
          <w:bCs/>
        </w:rPr>
        <w:t>3. Product Descriptions, Campaign Plans, SEO Strategies</w:t>
      </w:r>
    </w:p>
    <w:p w14:paraId="3ED77D4A" w14:textId="77777777" w:rsidR="00E473A2" w:rsidRPr="00E473A2" w:rsidRDefault="00E473A2" w:rsidP="00E473A2">
      <w:pPr>
        <w:pStyle w:val="AGNormal"/>
      </w:pPr>
      <w:r w:rsidRPr="00E473A2">
        <w:t>- Context: “You’re my digital marketing strategist.”</w:t>
      </w:r>
    </w:p>
    <w:p w14:paraId="6BEE53BA" w14:textId="77777777" w:rsidR="00E473A2" w:rsidRPr="00E473A2" w:rsidRDefault="00E473A2" w:rsidP="00E473A2">
      <w:pPr>
        <w:pStyle w:val="AGNormal"/>
      </w:pPr>
      <w:r w:rsidRPr="00E473A2">
        <w:t>- Specific Info: “For our new product line in [Specific Industry].”</w:t>
      </w:r>
    </w:p>
    <w:p w14:paraId="310EEA3A" w14:textId="77777777" w:rsidR="00E473A2" w:rsidRPr="00E473A2" w:rsidRDefault="00E473A2" w:rsidP="00E473A2">
      <w:pPr>
        <w:pStyle w:val="AGNormal"/>
      </w:pPr>
      <w:r w:rsidRPr="00E473A2">
        <w:t>- Intent: “Develop product descriptions, campaign plans, and SEO strategies.”</w:t>
      </w:r>
    </w:p>
    <w:p w14:paraId="243C7D07" w14:textId="77777777" w:rsidR="00E473A2" w:rsidRPr="00E473A2" w:rsidRDefault="00E473A2" w:rsidP="00E473A2">
      <w:pPr>
        <w:pStyle w:val="AGNormal"/>
      </w:pPr>
      <w:r w:rsidRPr="00E473A2">
        <w:t>- Format: “Detailed bullet points for each category.”</w:t>
      </w:r>
    </w:p>
    <w:p w14:paraId="3F9533BC" w14:textId="77777777" w:rsidR="00E473A2" w:rsidRPr="00E473A2" w:rsidRDefault="00E473A2" w:rsidP="00E473A2">
      <w:pPr>
        <w:pStyle w:val="AGNormal"/>
      </w:pPr>
      <w:r w:rsidRPr="00E473A2">
        <w:t>Prompt: You’re my digital marketing strategist for our new product line in [Specific Industry]. Develop product descriptions, campaign plans, and SEO strategies. Present your ideas in detailed bullet points for each category.</w:t>
      </w:r>
    </w:p>
    <w:p w14:paraId="59EE83FE" w14:textId="77777777" w:rsidR="00E473A2" w:rsidRPr="00E473A2" w:rsidRDefault="00E473A2" w:rsidP="00E473A2">
      <w:pPr>
        <w:pStyle w:val="AGNormal"/>
        <w:rPr>
          <w:b/>
          <w:bCs/>
        </w:rPr>
      </w:pPr>
      <w:r w:rsidRPr="00E473A2">
        <w:rPr>
          <w:b/>
          <w:bCs/>
        </w:rPr>
        <w:lastRenderedPageBreak/>
        <w:t>4. Analyze Metrics for a Fashion Brand</w:t>
      </w:r>
    </w:p>
    <w:p w14:paraId="2E4A992A" w14:textId="77777777" w:rsidR="00E473A2" w:rsidRPr="00E473A2" w:rsidRDefault="00E473A2" w:rsidP="00E473A2">
      <w:pPr>
        <w:pStyle w:val="AGNormal"/>
      </w:pPr>
      <w:r w:rsidRPr="00E473A2">
        <w:t>- Context: “You’re my data analyst.”</w:t>
      </w:r>
    </w:p>
    <w:p w14:paraId="7EE2BDB1" w14:textId="77777777" w:rsidR="00E473A2" w:rsidRPr="00E473A2" w:rsidRDefault="00E473A2" w:rsidP="00E473A2">
      <w:pPr>
        <w:pStyle w:val="AGNormal"/>
      </w:pPr>
      <w:r w:rsidRPr="00E473A2">
        <w:t>- Specific Info: “Focusing on the latest fashion campaign metrics.”</w:t>
      </w:r>
    </w:p>
    <w:p w14:paraId="5B941C8B" w14:textId="77777777" w:rsidR="00E473A2" w:rsidRPr="00E473A2" w:rsidRDefault="00E473A2" w:rsidP="00E473A2">
      <w:pPr>
        <w:pStyle w:val="AGNormal"/>
      </w:pPr>
      <w:r w:rsidRPr="00E473A2">
        <w:t>- Intent: “Analyze and interpret the data to improve sales.”</w:t>
      </w:r>
    </w:p>
    <w:p w14:paraId="5C17FA67" w14:textId="77777777" w:rsidR="00E473A2" w:rsidRPr="00E473A2" w:rsidRDefault="00E473A2" w:rsidP="00E473A2">
      <w:pPr>
        <w:pStyle w:val="AGNormal"/>
      </w:pPr>
      <w:r w:rsidRPr="00E473A2">
        <w:t>- Format: “A comprehensive report with charts and actionable insights.”</w:t>
      </w:r>
    </w:p>
    <w:p w14:paraId="1EEE2F91" w14:textId="77777777" w:rsidR="00E473A2" w:rsidRPr="00E473A2" w:rsidRDefault="00E473A2" w:rsidP="00E473A2">
      <w:pPr>
        <w:pStyle w:val="AGNormal"/>
      </w:pPr>
      <w:r w:rsidRPr="00E473A2">
        <w:t>Prompt: As my data analyst, focusing on the latest fashion campaign metrics, analyze and interpret the data to improve sales. I need a comprehensive report with charts and actionable insights.</w:t>
      </w:r>
    </w:p>
    <w:p w14:paraId="32A3819A" w14:textId="77777777" w:rsidR="00E473A2" w:rsidRPr="00E473A2" w:rsidRDefault="00E473A2" w:rsidP="00E473A2">
      <w:pPr>
        <w:pStyle w:val="AGNormal"/>
        <w:rPr>
          <w:b/>
          <w:bCs/>
        </w:rPr>
      </w:pPr>
      <w:r w:rsidRPr="00E473A2">
        <w:rPr>
          <w:b/>
          <w:bCs/>
        </w:rPr>
        <w:t>5. Follow-up Emails for [Event]</w:t>
      </w:r>
    </w:p>
    <w:p w14:paraId="45AFC610" w14:textId="77777777" w:rsidR="00E473A2" w:rsidRPr="00E473A2" w:rsidRDefault="00E473A2" w:rsidP="00E473A2">
      <w:pPr>
        <w:pStyle w:val="AGNormal"/>
      </w:pPr>
      <w:r w:rsidRPr="00E473A2">
        <w:t>- Context: “You’re my event coordinator.”</w:t>
      </w:r>
    </w:p>
    <w:p w14:paraId="034E3AD8" w14:textId="77777777" w:rsidR="00E473A2" w:rsidRPr="00E473A2" w:rsidRDefault="00E473A2" w:rsidP="00E473A2">
      <w:pPr>
        <w:pStyle w:val="AGNormal"/>
      </w:pPr>
      <w:r w:rsidRPr="00E473A2">
        <w:t>- Specific Info: “Post-[Event Name] attendee engagement.”</w:t>
      </w:r>
    </w:p>
    <w:p w14:paraId="6B341A93" w14:textId="77777777" w:rsidR="00E473A2" w:rsidRPr="00E473A2" w:rsidRDefault="00E473A2" w:rsidP="00E473A2">
      <w:pPr>
        <w:pStyle w:val="AGNormal"/>
      </w:pPr>
      <w:r w:rsidRPr="00E473A2">
        <w:t>- Intent: “Craft follow-up emails to maintain attendee interest.”</w:t>
      </w:r>
    </w:p>
    <w:p w14:paraId="48EC7CC1" w14:textId="77777777" w:rsidR="00E473A2" w:rsidRPr="00E473A2" w:rsidRDefault="00E473A2" w:rsidP="00E473A2">
      <w:pPr>
        <w:pStyle w:val="AGNormal"/>
      </w:pPr>
      <w:r w:rsidRPr="00E473A2">
        <w:t>- Format: “Email templates with a personal touch.”</w:t>
      </w:r>
    </w:p>
    <w:p w14:paraId="337AD28E" w14:textId="77777777" w:rsidR="00E473A2" w:rsidRPr="00E473A2" w:rsidRDefault="00E473A2" w:rsidP="00E473A2">
      <w:pPr>
        <w:pStyle w:val="AGNormal"/>
      </w:pPr>
      <w:r w:rsidRPr="00E473A2">
        <w:t>Prompt: As my event coordinator, post-[Event Name], craft follow-up emails to maintain attendee interest. I would like email templates with a personal touch.</w:t>
      </w:r>
    </w:p>
    <w:p w14:paraId="09EC4E48" w14:textId="77777777" w:rsidR="00E473A2" w:rsidRPr="00E473A2" w:rsidRDefault="00E473A2" w:rsidP="00E473A2">
      <w:pPr>
        <w:pStyle w:val="AGNormal"/>
        <w:rPr>
          <w:b/>
          <w:bCs/>
        </w:rPr>
      </w:pPr>
      <w:r w:rsidRPr="00E473A2">
        <w:rPr>
          <w:b/>
          <w:bCs/>
        </w:rPr>
        <w:t>6. Newsletter Structures, Social Media Posts, Personalized Greetings</w:t>
      </w:r>
    </w:p>
    <w:p w14:paraId="4983D894" w14:textId="77777777" w:rsidR="00E473A2" w:rsidRPr="00E473A2" w:rsidRDefault="00E473A2" w:rsidP="00E473A2">
      <w:pPr>
        <w:pStyle w:val="AGNormal"/>
      </w:pPr>
      <w:r w:rsidRPr="00E473A2">
        <w:t>- Context: “You’re my content creator.”</w:t>
      </w:r>
    </w:p>
    <w:p w14:paraId="621876FC" w14:textId="77777777" w:rsidR="00E473A2" w:rsidRPr="00E473A2" w:rsidRDefault="00E473A2" w:rsidP="00E473A2">
      <w:pPr>
        <w:pStyle w:val="AGNormal"/>
      </w:pPr>
      <w:r w:rsidRPr="00E473A2">
        <w:t>- Specific Info: “For our online community engagement.”</w:t>
      </w:r>
    </w:p>
    <w:p w14:paraId="5F999DDA" w14:textId="77777777" w:rsidR="00E473A2" w:rsidRPr="00E473A2" w:rsidRDefault="00E473A2" w:rsidP="00E473A2">
      <w:pPr>
        <w:pStyle w:val="AGNormal"/>
      </w:pPr>
      <w:r w:rsidRPr="00E473A2">
        <w:t>- Intent: “Design newsletter structures, social media posts, and personalized greetings.”</w:t>
      </w:r>
    </w:p>
    <w:p w14:paraId="23499B26" w14:textId="77777777" w:rsidR="00E473A2" w:rsidRPr="00E473A2" w:rsidRDefault="00E473A2" w:rsidP="00E473A2">
      <w:pPr>
        <w:pStyle w:val="AGNormal"/>
      </w:pPr>
      <w:r w:rsidRPr="00E473A2">
        <w:t>- Format: “Visual outlines and text drafts for each content type.”</w:t>
      </w:r>
    </w:p>
    <w:p w14:paraId="59D1CA4F" w14:textId="77777777" w:rsidR="00E473A2" w:rsidRPr="00E473A2" w:rsidRDefault="00E473A2" w:rsidP="00E473A2">
      <w:pPr>
        <w:pStyle w:val="AGNormal"/>
      </w:pPr>
      <w:r w:rsidRPr="00E473A2">
        <w:t>Prompt: You’re my content creator for our online community engagement. Design newsletter structures, social media posts, and personalized greetings. Provide visual outlines and text drafts for each content type.</w:t>
      </w:r>
    </w:p>
    <w:p w14:paraId="604B19CE" w14:textId="77777777" w:rsidR="00E473A2" w:rsidRPr="00E473A2" w:rsidRDefault="00E473A2" w:rsidP="00E473A2">
      <w:pPr>
        <w:pStyle w:val="AGNormal"/>
      </w:pPr>
      <w:r w:rsidRPr="00E473A2">
        <w:t>By incorporating the Magic Formula into your prompts, you not only provide clarity but also enable more targeted and effective responses. This approach ensures that your requests are well-defined and tailored, leading to results that are more aligned with your specific needs and objectives.</w:t>
      </w:r>
    </w:p>
    <w:p w14:paraId="3C29DD43" w14:textId="77777777" w:rsidR="00E473A2" w:rsidRPr="00E473A2" w:rsidRDefault="00E473A2" w:rsidP="00E473A2">
      <w:pPr>
        <w:pStyle w:val="AGNormal"/>
      </w:pPr>
      <w:r w:rsidRPr="00E473A2">
        <w:t xml:space="preserve">I have a GPT bot available to those with the link, feel free to </w:t>
      </w:r>
      <w:hyperlink r:id="rId5" w:tgtFrame="_blank" w:history="1">
        <w:r w:rsidRPr="00E473A2">
          <w:rPr>
            <w:rStyle w:val="Hyperlink"/>
          </w:rPr>
          <w:t>give it a try</w:t>
        </w:r>
      </w:hyperlink>
      <w:r w:rsidRPr="00E473A2">
        <w:t>.</w:t>
      </w:r>
    </w:p>
    <w:p w14:paraId="2D1A1C9F" w14:textId="77777777" w:rsidR="00E473A2" w:rsidRPr="00E473A2" w:rsidRDefault="00E473A2" w:rsidP="00E473A2">
      <w:pPr>
        <w:pStyle w:val="AGNormal"/>
        <w:numPr>
          <w:ilvl w:val="0"/>
          <w:numId w:val="13"/>
        </w:numPr>
        <w:rPr>
          <w:b/>
          <w:bCs/>
        </w:rPr>
      </w:pPr>
      <w:r w:rsidRPr="00E473A2">
        <w:rPr>
          <w:b/>
          <w:bCs/>
        </w:rPr>
        <w:t>Summary</w:t>
      </w:r>
    </w:p>
    <w:p w14:paraId="5DC8CBF6" w14:textId="77777777" w:rsidR="00E473A2" w:rsidRPr="00E473A2" w:rsidRDefault="00E473A2" w:rsidP="00E473A2">
      <w:pPr>
        <w:pStyle w:val="AGNormal"/>
      </w:pPr>
      <w:r w:rsidRPr="00E473A2">
        <w:lastRenderedPageBreak/>
        <w:t>Mastering prompt engineering is crucial for squeezing the juice out of AI in creative and financial projects. Remember, it’s about context, specifics, intent, and format. Add a dash of personality, and you’re golden. Now go forth and prompt like a pro!</w:t>
      </w:r>
    </w:p>
    <w:p w14:paraId="1CD5DC5B" w14:textId="77777777" w:rsidR="00DC0913" w:rsidRPr="0012748B" w:rsidRDefault="00E4584D" w:rsidP="0012748B">
      <w:pPr>
        <w:pStyle w:val="AGNormal"/>
        <w:numPr>
          <w:ilvl w:val="0"/>
          <w:numId w:val="0"/>
        </w:numPr>
      </w:pPr>
      <w:r w:rsidRPr="0012748B">
        <w:t xml:space="preserve"> </w:t>
      </w:r>
    </w:p>
    <w:sectPr w:rsidR="00DC0913" w:rsidRPr="0012748B" w:rsidSect="001A45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C36DD"/>
    <w:multiLevelType w:val="hybridMultilevel"/>
    <w:tmpl w:val="591CF1BE"/>
    <w:lvl w:ilvl="0" w:tplc="7EE0C1FC">
      <w:start w:val="4"/>
      <w:numFmt w:val="bullet"/>
      <w:lvlText w:val="-"/>
      <w:lvlJc w:val="left"/>
      <w:pPr>
        <w:ind w:left="1080" w:hanging="360"/>
      </w:pPr>
      <w:rPr>
        <w:rFonts w:ascii="Poppins" w:eastAsiaTheme="minorHAnsi" w:hAnsi="Poppins" w:cs="Poppin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6D19"/>
    <w:multiLevelType w:val="hybridMultilevel"/>
    <w:tmpl w:val="39D4F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751679"/>
    <w:multiLevelType w:val="hybridMultilevel"/>
    <w:tmpl w:val="8B40AC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C267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855438"/>
    <w:multiLevelType w:val="hybridMultilevel"/>
    <w:tmpl w:val="6A10668C"/>
    <w:lvl w:ilvl="0" w:tplc="7EE0C1FC">
      <w:start w:val="4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15819"/>
    <w:multiLevelType w:val="multilevel"/>
    <w:tmpl w:val="C4A0BA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AG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844B1A"/>
    <w:multiLevelType w:val="hybridMultilevel"/>
    <w:tmpl w:val="683C3CCA"/>
    <w:lvl w:ilvl="0" w:tplc="7EE0C1FC">
      <w:start w:val="4"/>
      <w:numFmt w:val="bullet"/>
      <w:lvlText w:val="-"/>
      <w:lvlJc w:val="left"/>
      <w:pPr>
        <w:ind w:left="1080" w:hanging="360"/>
      </w:pPr>
      <w:rPr>
        <w:rFonts w:ascii="Poppins" w:eastAsiaTheme="minorHAnsi" w:hAnsi="Poppins" w:cs="Poppin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481353"/>
    <w:multiLevelType w:val="hybridMultilevel"/>
    <w:tmpl w:val="3C2A7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D27E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AA4FBA"/>
    <w:multiLevelType w:val="hybridMultilevel"/>
    <w:tmpl w:val="AB7E7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9C75D3"/>
    <w:multiLevelType w:val="hybridMultilevel"/>
    <w:tmpl w:val="C142B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EB3092"/>
    <w:multiLevelType w:val="hybridMultilevel"/>
    <w:tmpl w:val="17A2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C3464"/>
    <w:multiLevelType w:val="multilevel"/>
    <w:tmpl w:val="3AF0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92FA2"/>
    <w:multiLevelType w:val="multilevel"/>
    <w:tmpl w:val="41CE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CC4A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87105A"/>
    <w:multiLevelType w:val="hybridMultilevel"/>
    <w:tmpl w:val="0B8C52A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6" w15:restartNumberingAfterBreak="0">
    <w:nsid w:val="5637555B"/>
    <w:multiLevelType w:val="hybridMultilevel"/>
    <w:tmpl w:val="730E66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3535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0F4B06"/>
    <w:multiLevelType w:val="hybridMultilevel"/>
    <w:tmpl w:val="F652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22D0E"/>
    <w:multiLevelType w:val="hybridMultilevel"/>
    <w:tmpl w:val="727EB18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0" w15:restartNumberingAfterBreak="0">
    <w:nsid w:val="5D13731A"/>
    <w:multiLevelType w:val="hybridMultilevel"/>
    <w:tmpl w:val="186E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D0A7E"/>
    <w:multiLevelType w:val="hybridMultilevel"/>
    <w:tmpl w:val="57C0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B10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8926A66"/>
    <w:multiLevelType w:val="hybridMultilevel"/>
    <w:tmpl w:val="46B035A4"/>
    <w:lvl w:ilvl="0" w:tplc="7EE0C1FC">
      <w:start w:val="4"/>
      <w:numFmt w:val="bullet"/>
      <w:lvlText w:val="-"/>
      <w:lvlJc w:val="left"/>
      <w:pPr>
        <w:ind w:left="108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614842"/>
    <w:multiLevelType w:val="hybridMultilevel"/>
    <w:tmpl w:val="9BA22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5025F3"/>
    <w:multiLevelType w:val="hybridMultilevel"/>
    <w:tmpl w:val="38AC9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7E2D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0900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BD05B7"/>
    <w:multiLevelType w:val="multilevel"/>
    <w:tmpl w:val="E326A688"/>
    <w:lvl w:ilvl="0">
      <w:start w:val="1"/>
      <w:numFmt w:val="decimal"/>
      <w:pStyle w:val="AGHeading1"/>
      <w:lvlText w:val="%1."/>
      <w:lvlJc w:val="left"/>
      <w:pPr>
        <w:ind w:left="360" w:hanging="360"/>
      </w:pPr>
    </w:lvl>
    <w:lvl w:ilvl="1">
      <w:start w:val="1"/>
      <w:numFmt w:val="decimal"/>
      <w:pStyle w:val="AGHeading2"/>
      <w:lvlText w:val="%1.%2."/>
      <w:lvlJc w:val="left"/>
      <w:pPr>
        <w:ind w:left="792" w:hanging="432"/>
      </w:pPr>
    </w:lvl>
    <w:lvl w:ilvl="2">
      <w:start w:val="1"/>
      <w:numFmt w:val="decimal"/>
      <w:pStyle w:val="AGHeading30"/>
      <w:lvlText w:val="%1.%2.%3."/>
      <w:lvlJc w:val="left"/>
      <w:pPr>
        <w:ind w:left="1224" w:hanging="504"/>
      </w:pPr>
    </w:lvl>
    <w:lvl w:ilvl="3">
      <w:start w:val="1"/>
      <w:numFmt w:val="decimal"/>
      <w:pStyle w:val="AGHeading4"/>
      <w:lvlText w:val="%1.%2.%3.%4."/>
      <w:lvlJc w:val="left"/>
      <w:pPr>
        <w:ind w:left="1728" w:hanging="648"/>
      </w:pPr>
    </w:lvl>
    <w:lvl w:ilvl="4">
      <w:start w:val="1"/>
      <w:numFmt w:val="decimal"/>
      <w:pStyle w:val="AG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AG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AG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AGNor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902720"/>
    <w:multiLevelType w:val="hybridMultilevel"/>
    <w:tmpl w:val="4BD6D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9660940">
    <w:abstractNumId w:val="25"/>
  </w:num>
  <w:num w:numId="2" w16cid:durableId="1662077141">
    <w:abstractNumId w:val="10"/>
  </w:num>
  <w:num w:numId="3" w16cid:durableId="942301561">
    <w:abstractNumId w:val="24"/>
  </w:num>
  <w:num w:numId="4" w16cid:durableId="1417439981">
    <w:abstractNumId w:val="1"/>
  </w:num>
  <w:num w:numId="5" w16cid:durableId="1181314573">
    <w:abstractNumId w:val="29"/>
  </w:num>
  <w:num w:numId="6" w16cid:durableId="1640568187">
    <w:abstractNumId w:val="11"/>
  </w:num>
  <w:num w:numId="7" w16cid:durableId="1069888603">
    <w:abstractNumId w:val="14"/>
  </w:num>
  <w:num w:numId="8" w16cid:durableId="234777516">
    <w:abstractNumId w:val="26"/>
  </w:num>
  <w:num w:numId="9" w16cid:durableId="1136609767">
    <w:abstractNumId w:val="27"/>
  </w:num>
  <w:num w:numId="10" w16cid:durableId="1825663888">
    <w:abstractNumId w:val="22"/>
  </w:num>
  <w:num w:numId="11" w16cid:durableId="890652900">
    <w:abstractNumId w:val="3"/>
  </w:num>
  <w:num w:numId="12" w16cid:durableId="360131808">
    <w:abstractNumId w:val="17"/>
  </w:num>
  <w:num w:numId="13" w16cid:durableId="2074234746">
    <w:abstractNumId w:val="5"/>
  </w:num>
  <w:num w:numId="14" w16cid:durableId="1337881285">
    <w:abstractNumId w:val="15"/>
  </w:num>
  <w:num w:numId="15" w16cid:durableId="1781603398">
    <w:abstractNumId w:val="19"/>
  </w:num>
  <w:num w:numId="16" w16cid:durableId="846939865">
    <w:abstractNumId w:val="8"/>
  </w:num>
  <w:num w:numId="17" w16cid:durableId="856426140">
    <w:abstractNumId w:val="9"/>
  </w:num>
  <w:num w:numId="18" w16cid:durableId="133109078">
    <w:abstractNumId w:val="7"/>
  </w:num>
  <w:num w:numId="19" w16cid:durableId="1621761041">
    <w:abstractNumId w:val="28"/>
  </w:num>
  <w:num w:numId="20" w16cid:durableId="741171940">
    <w:abstractNumId w:val="28"/>
  </w:num>
  <w:num w:numId="21" w16cid:durableId="13113474">
    <w:abstractNumId w:val="28"/>
  </w:num>
  <w:num w:numId="22" w16cid:durableId="1440368636">
    <w:abstractNumId w:val="12"/>
  </w:num>
  <w:num w:numId="23" w16cid:durableId="498424408">
    <w:abstractNumId w:val="13"/>
  </w:num>
  <w:num w:numId="24" w16cid:durableId="246427255">
    <w:abstractNumId w:val="18"/>
  </w:num>
  <w:num w:numId="25" w16cid:durableId="701445326">
    <w:abstractNumId w:val="2"/>
  </w:num>
  <w:num w:numId="26" w16cid:durableId="773479410">
    <w:abstractNumId w:val="20"/>
  </w:num>
  <w:num w:numId="27" w16cid:durableId="1544170721">
    <w:abstractNumId w:val="21"/>
  </w:num>
  <w:num w:numId="28" w16cid:durableId="1808739289">
    <w:abstractNumId w:val="16"/>
  </w:num>
  <w:num w:numId="29" w16cid:durableId="1922711827">
    <w:abstractNumId w:val="4"/>
  </w:num>
  <w:num w:numId="30" w16cid:durableId="2088184341">
    <w:abstractNumId w:val="0"/>
  </w:num>
  <w:num w:numId="31" w16cid:durableId="1908685750">
    <w:abstractNumId w:val="23"/>
  </w:num>
  <w:num w:numId="32" w16cid:durableId="1479498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A2"/>
    <w:rsid w:val="00050026"/>
    <w:rsid w:val="00080BB4"/>
    <w:rsid w:val="000870F9"/>
    <w:rsid w:val="00091A53"/>
    <w:rsid w:val="00094C62"/>
    <w:rsid w:val="000F1912"/>
    <w:rsid w:val="00105382"/>
    <w:rsid w:val="00126EB1"/>
    <w:rsid w:val="0012748B"/>
    <w:rsid w:val="00131FA5"/>
    <w:rsid w:val="001376F6"/>
    <w:rsid w:val="0016051A"/>
    <w:rsid w:val="001659FF"/>
    <w:rsid w:val="0016630E"/>
    <w:rsid w:val="001A4596"/>
    <w:rsid w:val="001F00D1"/>
    <w:rsid w:val="00247352"/>
    <w:rsid w:val="002718EB"/>
    <w:rsid w:val="00273FB6"/>
    <w:rsid w:val="002A769E"/>
    <w:rsid w:val="002C5CCF"/>
    <w:rsid w:val="002E0761"/>
    <w:rsid w:val="002F6217"/>
    <w:rsid w:val="00365C6B"/>
    <w:rsid w:val="003C1A81"/>
    <w:rsid w:val="003C6589"/>
    <w:rsid w:val="003C76C6"/>
    <w:rsid w:val="0040009F"/>
    <w:rsid w:val="00452742"/>
    <w:rsid w:val="00491611"/>
    <w:rsid w:val="004B7D2E"/>
    <w:rsid w:val="004F7834"/>
    <w:rsid w:val="00530563"/>
    <w:rsid w:val="00537F6B"/>
    <w:rsid w:val="005413FB"/>
    <w:rsid w:val="00567778"/>
    <w:rsid w:val="00571C23"/>
    <w:rsid w:val="00586F62"/>
    <w:rsid w:val="005B6742"/>
    <w:rsid w:val="005F2412"/>
    <w:rsid w:val="005F4103"/>
    <w:rsid w:val="005F48EA"/>
    <w:rsid w:val="0060007E"/>
    <w:rsid w:val="00642837"/>
    <w:rsid w:val="00650EAF"/>
    <w:rsid w:val="00653BCD"/>
    <w:rsid w:val="0068243E"/>
    <w:rsid w:val="006910D3"/>
    <w:rsid w:val="006B023B"/>
    <w:rsid w:val="00703B40"/>
    <w:rsid w:val="007805D6"/>
    <w:rsid w:val="007874F4"/>
    <w:rsid w:val="00796C0B"/>
    <w:rsid w:val="007C41E5"/>
    <w:rsid w:val="007C61C8"/>
    <w:rsid w:val="007D3E13"/>
    <w:rsid w:val="007E4838"/>
    <w:rsid w:val="007E5D6F"/>
    <w:rsid w:val="00836ABD"/>
    <w:rsid w:val="00872C81"/>
    <w:rsid w:val="008C31EF"/>
    <w:rsid w:val="009312DC"/>
    <w:rsid w:val="00941D8E"/>
    <w:rsid w:val="00942449"/>
    <w:rsid w:val="00975280"/>
    <w:rsid w:val="00994EFC"/>
    <w:rsid w:val="009B72F0"/>
    <w:rsid w:val="009F1263"/>
    <w:rsid w:val="00A4527F"/>
    <w:rsid w:val="00A66D77"/>
    <w:rsid w:val="00A728D5"/>
    <w:rsid w:val="00B02330"/>
    <w:rsid w:val="00B227D9"/>
    <w:rsid w:val="00B3532E"/>
    <w:rsid w:val="00B35525"/>
    <w:rsid w:val="00B50161"/>
    <w:rsid w:val="00B90EC2"/>
    <w:rsid w:val="00C05046"/>
    <w:rsid w:val="00C5158E"/>
    <w:rsid w:val="00C9762D"/>
    <w:rsid w:val="00CB7F0F"/>
    <w:rsid w:val="00CC562A"/>
    <w:rsid w:val="00CD5699"/>
    <w:rsid w:val="00CF2E7E"/>
    <w:rsid w:val="00D6657B"/>
    <w:rsid w:val="00D753DE"/>
    <w:rsid w:val="00DC0913"/>
    <w:rsid w:val="00DD1E8D"/>
    <w:rsid w:val="00DD2F59"/>
    <w:rsid w:val="00DF0AA4"/>
    <w:rsid w:val="00DF211D"/>
    <w:rsid w:val="00E12B28"/>
    <w:rsid w:val="00E162D6"/>
    <w:rsid w:val="00E22DC7"/>
    <w:rsid w:val="00E4584D"/>
    <w:rsid w:val="00E473A2"/>
    <w:rsid w:val="00E7649B"/>
    <w:rsid w:val="00E9668D"/>
    <w:rsid w:val="00EC423A"/>
    <w:rsid w:val="00EC5766"/>
    <w:rsid w:val="00ED3847"/>
    <w:rsid w:val="00F00327"/>
    <w:rsid w:val="00F23714"/>
    <w:rsid w:val="00F37B43"/>
    <w:rsid w:val="00F73A59"/>
    <w:rsid w:val="00F76705"/>
    <w:rsid w:val="00F9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C916"/>
  <w15:chartTrackingRefBased/>
  <w15:docId w15:val="{28F9072C-C9BD-4FCD-B98F-9753A1CB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shishTitle3"/>
    <w:rsid w:val="001A459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AGHeading 1"/>
    <w:basedOn w:val="Normal"/>
    <w:link w:val="Heading1Char"/>
    <w:uiPriority w:val="9"/>
    <w:qFormat/>
    <w:rsid w:val="002A769E"/>
    <w:pPr>
      <w:numPr>
        <w:numId w:val="13"/>
      </w:numPr>
      <w:jc w:val="both"/>
      <w:outlineLvl w:val="0"/>
    </w:pPr>
    <w:rPr>
      <w:rFonts w:ascii="Arial Narrow" w:hAnsi="Arial Narrow"/>
      <w:b/>
      <w:bCs/>
      <w:color w:val="2F5496"/>
      <w:kern w:val="36"/>
      <w:sz w:val="48"/>
      <w:szCs w:val="48"/>
    </w:rPr>
  </w:style>
  <w:style w:type="paragraph" w:styleId="Heading2">
    <w:name w:val="heading 2"/>
    <w:aliases w:val="Code"/>
    <w:basedOn w:val="Normal"/>
    <w:next w:val="Normal"/>
    <w:link w:val="Heading2Char"/>
    <w:uiPriority w:val="9"/>
    <w:unhideWhenUsed/>
    <w:qFormat/>
    <w:rsid w:val="00530563"/>
    <w:pPr>
      <w:keepNext/>
      <w:keepLines/>
      <w:spacing w:before="40"/>
      <w:outlineLvl w:val="1"/>
    </w:pPr>
    <w:rPr>
      <w:rFonts w:ascii="Courier New" w:eastAsiaTheme="majorEastAsia" w:hAnsi="Courier New" w:cstheme="majorBidi"/>
      <w:b/>
      <w:color w:val="2F5496" w:themeColor="accent1" w:themeShade="BF"/>
      <w:sz w:val="20"/>
      <w:szCs w:val="26"/>
    </w:rPr>
  </w:style>
  <w:style w:type="paragraph" w:styleId="Heading3">
    <w:name w:val="heading 3"/>
    <w:aliases w:val="AGHeading 2"/>
    <w:basedOn w:val="Normal"/>
    <w:link w:val="Heading3Char"/>
    <w:uiPriority w:val="9"/>
    <w:unhideWhenUsed/>
    <w:rsid w:val="002A769E"/>
    <w:pPr>
      <w:numPr>
        <w:ilvl w:val="1"/>
        <w:numId w:val="13"/>
      </w:numPr>
      <w:jc w:val="both"/>
      <w:outlineLvl w:val="2"/>
    </w:pPr>
    <w:rPr>
      <w:rFonts w:ascii="Arial Narrow" w:hAnsi="Arial Narrow"/>
      <w:b/>
      <w:bCs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hish1">
    <w:name w:val="Ashish1"/>
    <w:basedOn w:val="Normal"/>
    <w:link w:val="Ashish1Char"/>
    <w:autoRedefine/>
    <w:rsid w:val="002E0761"/>
    <w:pPr>
      <w:spacing w:line="276" w:lineRule="auto"/>
    </w:pPr>
    <w:rPr>
      <w:b/>
      <w:bCs/>
      <w:szCs w:val="32"/>
    </w:rPr>
  </w:style>
  <w:style w:type="character" w:customStyle="1" w:styleId="Ashish1Char">
    <w:name w:val="Ashish1 Char"/>
    <w:basedOn w:val="DefaultParagraphFont"/>
    <w:link w:val="Ashish1"/>
    <w:rsid w:val="002E0761"/>
    <w:rPr>
      <w:rFonts w:ascii="Arial Narrow" w:hAnsi="Arial Narrow"/>
      <w:b/>
      <w:bCs/>
      <w:sz w:val="24"/>
      <w:szCs w:val="32"/>
    </w:rPr>
  </w:style>
  <w:style w:type="paragraph" w:customStyle="1" w:styleId="AshishContent">
    <w:name w:val="AshishContent"/>
    <w:basedOn w:val="Normal"/>
    <w:link w:val="AshishContentChar"/>
    <w:rsid w:val="00EC5766"/>
    <w:pPr>
      <w:spacing w:before="120"/>
    </w:pPr>
    <w:rPr>
      <w:rFonts w:eastAsia="Times New Roman" w:cs="Times New Roman"/>
      <w:szCs w:val="28"/>
    </w:rPr>
  </w:style>
  <w:style w:type="character" w:customStyle="1" w:styleId="AshishContentChar">
    <w:name w:val="AshishContent Char"/>
    <w:basedOn w:val="DefaultParagraphFont"/>
    <w:link w:val="AshishContent"/>
    <w:rsid w:val="00EC5766"/>
    <w:rPr>
      <w:rFonts w:ascii="Arial Narrow" w:eastAsia="Times New Roman" w:hAnsi="Arial Narrow" w:cs="Times New Roman"/>
      <w:sz w:val="24"/>
      <w:szCs w:val="28"/>
    </w:rPr>
  </w:style>
  <w:style w:type="paragraph" w:customStyle="1" w:styleId="AshishHeading">
    <w:name w:val="AshishHeading"/>
    <w:basedOn w:val="AshishContent"/>
    <w:link w:val="AshishHeadingChar"/>
    <w:autoRedefine/>
    <w:rsid w:val="001376F6"/>
    <w:pPr>
      <w:contextualSpacing/>
    </w:pPr>
    <w:rPr>
      <w:b/>
      <w:bCs/>
      <w:caps/>
      <w:color w:val="2E74B5" w:themeColor="accent5" w:themeShade="BF"/>
      <w:sz w:val="40"/>
      <w:szCs w:val="40"/>
    </w:rPr>
  </w:style>
  <w:style w:type="character" w:customStyle="1" w:styleId="AshishHeadingChar">
    <w:name w:val="AshishHeading Char"/>
    <w:basedOn w:val="DefaultParagraphFont"/>
    <w:link w:val="AshishHeading"/>
    <w:rsid w:val="001376F6"/>
    <w:rPr>
      <w:rFonts w:ascii="Arial Narrow" w:eastAsia="Times New Roman" w:hAnsi="Arial Narrow" w:cs="Times New Roman"/>
      <w:b/>
      <w:bCs/>
      <w:caps/>
      <w:color w:val="2E74B5" w:themeColor="accent5" w:themeShade="BF"/>
      <w:sz w:val="40"/>
      <w:szCs w:val="40"/>
    </w:rPr>
  </w:style>
  <w:style w:type="paragraph" w:customStyle="1" w:styleId="AshishTitle">
    <w:name w:val="AshishTitle"/>
    <w:basedOn w:val="AshishHeading"/>
    <w:link w:val="AshishTitleChar"/>
    <w:rsid w:val="001A4596"/>
    <w:rPr>
      <w:rFonts w:ascii="Arial Narrow" w:hAnsi="Arial Narrow"/>
      <w:caps w:val="0"/>
      <w:sz w:val="32"/>
    </w:rPr>
  </w:style>
  <w:style w:type="character" w:customStyle="1" w:styleId="AshishTitleChar">
    <w:name w:val="AshishTitle Char"/>
    <w:basedOn w:val="AshishHeadingChar"/>
    <w:link w:val="AshishTitle"/>
    <w:rsid w:val="001A4596"/>
    <w:rPr>
      <w:rFonts w:ascii="Arial Narrow" w:eastAsia="Times New Roman" w:hAnsi="Arial Narrow" w:cs="Times New Roman"/>
      <w:b/>
      <w:bCs/>
      <w:caps w:val="0"/>
      <w:color w:val="2E74B5" w:themeColor="accent5" w:themeShade="BF"/>
      <w:sz w:val="32"/>
      <w:szCs w:val="40"/>
    </w:rPr>
  </w:style>
  <w:style w:type="paragraph" w:customStyle="1" w:styleId="AshishTitle2">
    <w:name w:val="AshishTitle2"/>
    <w:basedOn w:val="AshishTitle"/>
    <w:link w:val="AshishTitle2Char"/>
    <w:autoRedefine/>
    <w:rsid w:val="001376F6"/>
    <w:rPr>
      <w:sz w:val="28"/>
    </w:rPr>
  </w:style>
  <w:style w:type="character" w:customStyle="1" w:styleId="AshishTitle2Char">
    <w:name w:val="AshishTitle2 Char"/>
    <w:basedOn w:val="AshishTitleChar"/>
    <w:link w:val="AshishTitle2"/>
    <w:rsid w:val="001376F6"/>
    <w:rPr>
      <w:rFonts w:ascii="Arial Narrow" w:eastAsia="Times New Roman" w:hAnsi="Arial Narrow" w:cs="Times New Roman"/>
      <w:b/>
      <w:bCs/>
      <w:caps w:val="0"/>
      <w:color w:val="2E74B5" w:themeColor="accent5" w:themeShade="BF"/>
      <w:sz w:val="28"/>
      <w:szCs w:val="40"/>
    </w:rPr>
  </w:style>
  <w:style w:type="character" w:customStyle="1" w:styleId="Heading2Char">
    <w:name w:val="Heading 2 Char"/>
    <w:aliases w:val="Code Char"/>
    <w:basedOn w:val="DefaultParagraphFont"/>
    <w:link w:val="Heading2"/>
    <w:uiPriority w:val="9"/>
    <w:rsid w:val="00530563"/>
    <w:rPr>
      <w:rFonts w:ascii="Courier New" w:eastAsiaTheme="majorEastAsia" w:hAnsi="Courier New" w:cstheme="majorBidi"/>
      <w:b/>
      <w:color w:val="2F5496" w:themeColor="accent1" w:themeShade="BF"/>
      <w:sz w:val="20"/>
      <w:szCs w:val="26"/>
    </w:rPr>
  </w:style>
  <w:style w:type="character" w:customStyle="1" w:styleId="Heading1Char">
    <w:name w:val="Heading 1 Char"/>
    <w:aliases w:val="AGHeading 1 Char"/>
    <w:basedOn w:val="DefaultParagraphFont"/>
    <w:link w:val="Heading1"/>
    <w:uiPriority w:val="9"/>
    <w:rsid w:val="002A769E"/>
    <w:rPr>
      <w:rFonts w:ascii="Arial Narrow" w:hAnsi="Arial Narrow" w:cs="Calibri"/>
      <w:b/>
      <w:bCs/>
      <w:color w:val="2F5496"/>
      <w:kern w:val="36"/>
      <w:sz w:val="48"/>
      <w:szCs w:val="48"/>
    </w:rPr>
  </w:style>
  <w:style w:type="character" w:customStyle="1" w:styleId="Heading3Char">
    <w:name w:val="Heading 3 Char"/>
    <w:aliases w:val="AGHeading 2 Char"/>
    <w:basedOn w:val="DefaultParagraphFont"/>
    <w:link w:val="Heading3"/>
    <w:uiPriority w:val="9"/>
    <w:rsid w:val="002A769E"/>
    <w:rPr>
      <w:rFonts w:ascii="Arial Narrow" w:hAnsi="Arial Narrow" w:cs="Calibri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1A4596"/>
    <w:rPr>
      <w:color w:val="0563C1"/>
      <w:u w:val="single"/>
    </w:rPr>
  </w:style>
  <w:style w:type="paragraph" w:styleId="NoSpacing">
    <w:name w:val="No Spacing"/>
    <w:aliases w:val="Text"/>
    <w:basedOn w:val="Normal"/>
    <w:uiPriority w:val="1"/>
    <w:qFormat/>
    <w:rsid w:val="001A4596"/>
    <w:pPr>
      <w:jc w:val="both"/>
    </w:pPr>
    <w:rPr>
      <w:rFonts w:ascii="Arial Narrow" w:hAnsi="Arial Narrow"/>
      <w:sz w:val="28"/>
      <w:szCs w:val="28"/>
    </w:rPr>
  </w:style>
  <w:style w:type="character" w:styleId="Strong">
    <w:name w:val="Strong"/>
    <w:basedOn w:val="DefaultParagraphFont"/>
    <w:uiPriority w:val="22"/>
    <w:qFormat/>
    <w:rsid w:val="00B3552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E4838"/>
    <w:rPr>
      <w:i/>
      <w:iCs/>
      <w:color w:val="4472C4" w:themeColor="accent1"/>
    </w:rPr>
  </w:style>
  <w:style w:type="paragraph" w:customStyle="1" w:styleId="AGHeading3">
    <w:name w:val="AGHeading3"/>
    <w:basedOn w:val="Heading3"/>
    <w:link w:val="AGHeading3Char"/>
    <w:rsid w:val="002A769E"/>
    <w:pPr>
      <w:numPr>
        <w:ilvl w:val="2"/>
      </w:numPr>
    </w:pPr>
    <w:rPr>
      <w:b w:val="0"/>
      <w:bCs w:val="0"/>
      <w:sz w:val="36"/>
      <w:szCs w:val="36"/>
    </w:rPr>
  </w:style>
  <w:style w:type="character" w:customStyle="1" w:styleId="AGHeading3Char">
    <w:name w:val="AGHeading3 Char"/>
    <w:basedOn w:val="Heading3Char"/>
    <w:link w:val="AGHeading3"/>
    <w:rsid w:val="002A769E"/>
    <w:rPr>
      <w:rFonts w:ascii="Arial Narrow" w:hAnsi="Arial Narrow" w:cs="Calibri"/>
      <w:b w:val="0"/>
      <w:bCs w:val="0"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3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382"/>
    <w:rPr>
      <w:rFonts w:ascii="Calibri" w:hAnsi="Calibri" w:cs="Calibri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F78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rsid w:val="00872C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GTitle">
    <w:name w:val="AGTitle"/>
    <w:basedOn w:val="Title"/>
    <w:link w:val="AGTitleChar"/>
    <w:qFormat/>
    <w:rsid w:val="00DC0913"/>
    <w:pPr>
      <w:jc w:val="center"/>
    </w:pPr>
    <w:rPr>
      <w:b/>
      <w:bCs/>
      <w:color w:val="ED7D31" w:themeColor="accent2"/>
    </w:rPr>
  </w:style>
  <w:style w:type="character" w:customStyle="1" w:styleId="AGTitleChar">
    <w:name w:val="AGTitle Char"/>
    <w:basedOn w:val="TitleChar"/>
    <w:link w:val="AGTitle"/>
    <w:rsid w:val="00DC0913"/>
    <w:rPr>
      <w:rFonts w:asciiTheme="majorHAnsi" w:eastAsiaTheme="majorEastAsia" w:hAnsiTheme="majorHAnsi" w:cstheme="majorBidi"/>
      <w:b/>
      <w:bCs/>
      <w:color w:val="ED7D31" w:themeColor="accent2"/>
      <w:spacing w:val="-10"/>
      <w:kern w:val="28"/>
      <w:sz w:val="56"/>
      <w:szCs w:val="56"/>
    </w:rPr>
  </w:style>
  <w:style w:type="paragraph" w:customStyle="1" w:styleId="AGHeading1">
    <w:name w:val="AGHeading1"/>
    <w:basedOn w:val="Heading1"/>
    <w:link w:val="AGHeading1Char"/>
    <w:qFormat/>
    <w:rsid w:val="002718EB"/>
    <w:pPr>
      <w:numPr>
        <w:numId w:val="21"/>
      </w:numPr>
    </w:pPr>
    <w:rPr>
      <w:rFonts w:ascii="Poppins" w:hAnsi="Poppins" w:cs="Poppins"/>
      <w:b w:val="0"/>
      <w:bCs w:val="0"/>
    </w:rPr>
  </w:style>
  <w:style w:type="character" w:customStyle="1" w:styleId="AGHeading1Char">
    <w:name w:val="AGHeading1 Char"/>
    <w:basedOn w:val="Heading1Char"/>
    <w:link w:val="AGHeading1"/>
    <w:rsid w:val="003C6589"/>
    <w:rPr>
      <w:rFonts w:ascii="Poppins" w:hAnsi="Poppins" w:cs="Poppins"/>
      <w:b w:val="0"/>
      <w:bCs w:val="0"/>
      <w:color w:val="2F5496"/>
      <w:kern w:val="36"/>
      <w:sz w:val="48"/>
      <w:szCs w:val="48"/>
    </w:rPr>
  </w:style>
  <w:style w:type="paragraph" w:customStyle="1" w:styleId="AGHeading2">
    <w:name w:val="AGHeading2"/>
    <w:basedOn w:val="Heading1"/>
    <w:link w:val="AGHeading2Char"/>
    <w:autoRedefine/>
    <w:qFormat/>
    <w:rsid w:val="00E4584D"/>
    <w:pPr>
      <w:numPr>
        <w:ilvl w:val="1"/>
        <w:numId w:val="19"/>
      </w:numPr>
    </w:pPr>
    <w:rPr>
      <w:rFonts w:ascii="Poppins" w:hAnsi="Poppins" w:cs="Poppins"/>
      <w:b w:val="0"/>
      <w:bCs w:val="0"/>
      <w:color w:val="538135" w:themeColor="accent6" w:themeShade="BF"/>
      <w:sz w:val="44"/>
      <w:szCs w:val="44"/>
    </w:rPr>
  </w:style>
  <w:style w:type="character" w:customStyle="1" w:styleId="AGHeading2Char">
    <w:name w:val="AGHeading2 Char"/>
    <w:basedOn w:val="Heading1Char"/>
    <w:link w:val="AGHeading2"/>
    <w:rsid w:val="00E4584D"/>
    <w:rPr>
      <w:rFonts w:ascii="Poppins" w:hAnsi="Poppins" w:cs="Poppins"/>
      <w:b w:val="0"/>
      <w:bCs w:val="0"/>
      <w:color w:val="538135" w:themeColor="accent6" w:themeShade="BF"/>
      <w:kern w:val="36"/>
      <w:sz w:val="44"/>
      <w:szCs w:val="44"/>
    </w:rPr>
  </w:style>
  <w:style w:type="paragraph" w:customStyle="1" w:styleId="AGHeading30">
    <w:name w:val="AGHeading 3"/>
    <w:basedOn w:val="AGHeading3"/>
    <w:link w:val="AGHeading3Char0"/>
    <w:autoRedefine/>
    <w:qFormat/>
    <w:rsid w:val="00E4584D"/>
    <w:pPr>
      <w:numPr>
        <w:numId w:val="21"/>
      </w:numPr>
      <w:ind w:left="1890" w:hanging="1134"/>
    </w:pPr>
    <w:rPr>
      <w:rFonts w:ascii="Poppins" w:hAnsi="Poppins" w:cs="Poppins"/>
      <w:bCs/>
      <w:color w:val="833C0B" w:themeColor="accent2" w:themeShade="80"/>
      <w:kern w:val="36"/>
      <w:sz w:val="40"/>
      <w:szCs w:val="40"/>
    </w:rPr>
  </w:style>
  <w:style w:type="character" w:customStyle="1" w:styleId="AGHeading3Char0">
    <w:name w:val="AGHeading 3 Char"/>
    <w:basedOn w:val="Heading1Char"/>
    <w:link w:val="AGHeading30"/>
    <w:rsid w:val="00E4584D"/>
    <w:rPr>
      <w:rFonts w:ascii="Poppins" w:hAnsi="Poppins" w:cs="Poppins"/>
      <w:b w:val="0"/>
      <w:bCs/>
      <w:color w:val="833C0B" w:themeColor="accent2" w:themeShade="80"/>
      <w:kern w:val="36"/>
      <w:sz w:val="40"/>
      <w:szCs w:val="40"/>
    </w:rPr>
  </w:style>
  <w:style w:type="paragraph" w:customStyle="1" w:styleId="AGHeading4">
    <w:name w:val="AGHeading4"/>
    <w:basedOn w:val="Heading1"/>
    <w:link w:val="AGHeading4Char"/>
    <w:qFormat/>
    <w:rsid w:val="00E4584D"/>
    <w:pPr>
      <w:numPr>
        <w:ilvl w:val="3"/>
        <w:numId w:val="21"/>
      </w:numPr>
      <w:ind w:left="2430" w:hanging="1350"/>
    </w:pPr>
    <w:rPr>
      <w:rFonts w:ascii="Poppins" w:hAnsi="Poppins" w:cs="Poppins"/>
      <w:b w:val="0"/>
      <w:bCs w:val="0"/>
      <w:color w:val="806000" w:themeColor="accent4" w:themeShade="80"/>
      <w:sz w:val="36"/>
      <w:szCs w:val="36"/>
    </w:rPr>
  </w:style>
  <w:style w:type="character" w:customStyle="1" w:styleId="AGHeading4Char">
    <w:name w:val="AGHeading4 Char"/>
    <w:basedOn w:val="Heading1Char"/>
    <w:link w:val="AGHeading4"/>
    <w:rsid w:val="00E4584D"/>
    <w:rPr>
      <w:rFonts w:ascii="Poppins" w:hAnsi="Poppins" w:cs="Poppins"/>
      <w:b w:val="0"/>
      <w:bCs w:val="0"/>
      <w:color w:val="806000" w:themeColor="accent4" w:themeShade="80"/>
      <w:kern w:val="36"/>
      <w:sz w:val="36"/>
      <w:szCs w:val="36"/>
    </w:rPr>
  </w:style>
  <w:style w:type="paragraph" w:customStyle="1" w:styleId="AGHeading5">
    <w:name w:val="AGHeading5"/>
    <w:basedOn w:val="Heading1"/>
    <w:link w:val="AGHeading5Char"/>
    <w:qFormat/>
    <w:rsid w:val="00E4584D"/>
    <w:pPr>
      <w:numPr>
        <w:ilvl w:val="4"/>
        <w:numId w:val="21"/>
      </w:numPr>
    </w:pPr>
    <w:rPr>
      <w:rFonts w:ascii="Poppins" w:hAnsi="Poppins" w:cs="Poppins"/>
      <w:b w:val="0"/>
      <w:bCs w:val="0"/>
      <w:color w:val="000000" w:themeColor="text1"/>
      <w:sz w:val="32"/>
      <w:szCs w:val="32"/>
    </w:rPr>
  </w:style>
  <w:style w:type="character" w:customStyle="1" w:styleId="AGHeading5Char">
    <w:name w:val="AGHeading5 Char"/>
    <w:basedOn w:val="Heading1Char"/>
    <w:link w:val="AGHeading5"/>
    <w:rsid w:val="00E4584D"/>
    <w:rPr>
      <w:rFonts w:ascii="Poppins" w:hAnsi="Poppins" w:cs="Poppins"/>
      <w:b w:val="0"/>
      <w:bCs w:val="0"/>
      <w:color w:val="000000" w:themeColor="text1"/>
      <w:kern w:val="36"/>
      <w:sz w:val="32"/>
      <w:szCs w:val="32"/>
    </w:rPr>
  </w:style>
  <w:style w:type="paragraph" w:customStyle="1" w:styleId="AGHeading6">
    <w:name w:val="AGHeading6"/>
    <w:basedOn w:val="Heading1"/>
    <w:link w:val="AGHeading6Char"/>
    <w:qFormat/>
    <w:rsid w:val="00E4584D"/>
    <w:pPr>
      <w:numPr>
        <w:ilvl w:val="5"/>
        <w:numId w:val="21"/>
      </w:numPr>
      <w:ind w:left="3240" w:hanging="1440"/>
    </w:pPr>
    <w:rPr>
      <w:rFonts w:ascii="Poppins" w:hAnsi="Poppins" w:cs="Poppins"/>
      <w:b w:val="0"/>
      <w:bCs w:val="0"/>
      <w:color w:val="000000" w:themeColor="text1"/>
      <w:sz w:val="28"/>
      <w:szCs w:val="28"/>
    </w:rPr>
  </w:style>
  <w:style w:type="character" w:customStyle="1" w:styleId="AGHeading6Char">
    <w:name w:val="AGHeading6 Char"/>
    <w:basedOn w:val="Heading1Char"/>
    <w:link w:val="AGHeading6"/>
    <w:rsid w:val="00E4584D"/>
    <w:rPr>
      <w:rFonts w:ascii="Poppins" w:hAnsi="Poppins" w:cs="Poppins"/>
      <w:b w:val="0"/>
      <w:bCs w:val="0"/>
      <w:color w:val="000000" w:themeColor="text1"/>
      <w:kern w:val="36"/>
      <w:sz w:val="28"/>
      <w:szCs w:val="28"/>
    </w:rPr>
  </w:style>
  <w:style w:type="paragraph" w:customStyle="1" w:styleId="AGHeading7">
    <w:name w:val="AGHeading7"/>
    <w:basedOn w:val="Heading1"/>
    <w:link w:val="AGHeading7Char"/>
    <w:qFormat/>
    <w:rsid w:val="00E4584D"/>
    <w:pPr>
      <w:numPr>
        <w:ilvl w:val="6"/>
        <w:numId w:val="21"/>
      </w:numPr>
      <w:ind w:left="3690" w:hanging="1350"/>
    </w:pPr>
    <w:rPr>
      <w:rFonts w:ascii="Poppins" w:hAnsi="Poppins" w:cs="Poppins"/>
      <w:b w:val="0"/>
      <w:bCs w:val="0"/>
      <w:color w:val="000000" w:themeColor="text1"/>
      <w:sz w:val="24"/>
      <w:szCs w:val="24"/>
    </w:rPr>
  </w:style>
  <w:style w:type="character" w:customStyle="1" w:styleId="AGHeading7Char">
    <w:name w:val="AGHeading7 Char"/>
    <w:basedOn w:val="Heading1Char"/>
    <w:link w:val="AGHeading7"/>
    <w:rsid w:val="00E4584D"/>
    <w:rPr>
      <w:rFonts w:ascii="Poppins" w:hAnsi="Poppins" w:cs="Poppins"/>
      <w:b w:val="0"/>
      <w:bCs w:val="0"/>
      <w:color w:val="000000" w:themeColor="text1"/>
      <w:kern w:val="36"/>
      <w:sz w:val="24"/>
      <w:szCs w:val="24"/>
    </w:rPr>
  </w:style>
  <w:style w:type="paragraph" w:customStyle="1" w:styleId="AGNormal">
    <w:name w:val="AGNormal"/>
    <w:basedOn w:val="AGHeading7"/>
    <w:link w:val="AGNormalChar"/>
    <w:qFormat/>
    <w:rsid w:val="005F48EA"/>
    <w:pPr>
      <w:numPr>
        <w:ilvl w:val="7"/>
      </w:numPr>
      <w:ind w:left="4500" w:hanging="1980"/>
    </w:pPr>
    <w:rPr>
      <w:sz w:val="22"/>
      <w:szCs w:val="22"/>
    </w:rPr>
  </w:style>
  <w:style w:type="character" w:customStyle="1" w:styleId="AGNormalChar">
    <w:name w:val="AGNormal Char"/>
    <w:basedOn w:val="AGHeading7Char"/>
    <w:link w:val="AGNormal"/>
    <w:rsid w:val="005F48EA"/>
    <w:rPr>
      <w:rFonts w:ascii="Poppins" w:hAnsi="Poppins" w:cs="Poppins"/>
      <w:b w:val="0"/>
      <w:bCs w:val="0"/>
      <w:color w:val="000000" w:themeColor="text1"/>
      <w:kern w:val="36"/>
      <w:sz w:val="24"/>
      <w:szCs w:val="24"/>
    </w:rPr>
  </w:style>
  <w:style w:type="paragraph" w:customStyle="1" w:styleId="AGNormalBold">
    <w:name w:val="AGNormalBold"/>
    <w:basedOn w:val="AGNormal"/>
    <w:link w:val="AGNormalBoldChar"/>
    <w:qFormat/>
    <w:rsid w:val="005F48EA"/>
    <w:rPr>
      <w:b/>
      <w:bCs/>
    </w:rPr>
  </w:style>
  <w:style w:type="character" w:customStyle="1" w:styleId="AGNormalBoldChar">
    <w:name w:val="AGNormalBold Char"/>
    <w:basedOn w:val="AGNormalChar"/>
    <w:link w:val="AGNormalBold"/>
    <w:rsid w:val="005F48EA"/>
    <w:rPr>
      <w:rFonts w:ascii="Poppins" w:hAnsi="Poppins" w:cs="Poppins"/>
      <w:b/>
      <w:bCs/>
      <w:color w:val="000000" w:themeColor="text1"/>
      <w:kern w:val="36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7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g/g-oWMU7Ok0A-the-article-writer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\OneDrive\Documents\Custom%20Office%20Templates\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</Template>
  <TotalTime>39</TotalTime>
  <Pages>4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1</cp:revision>
  <dcterms:created xsi:type="dcterms:W3CDTF">2025-07-24T20:53:00Z</dcterms:created>
  <dcterms:modified xsi:type="dcterms:W3CDTF">2025-07-25T04:16:00Z</dcterms:modified>
</cp:coreProperties>
</file>