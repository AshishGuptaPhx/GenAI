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39F0" w14:textId="77777777" w:rsidR="0034116F" w:rsidRPr="0034116F" w:rsidRDefault="0034116F" w:rsidP="0034116F">
      <w:pPr>
        <w:jc w:val="center"/>
        <w:rPr>
          <w:rFonts w:ascii="Poppins" w:hAnsi="Poppins" w:cs="Poppins"/>
          <w:b/>
          <w:bCs/>
          <w:color w:val="C45911" w:themeColor="accent2" w:themeShade="BF"/>
          <w:sz w:val="40"/>
          <w:szCs w:val="40"/>
        </w:rPr>
      </w:pPr>
      <w:r w:rsidRPr="0034116F">
        <w:rPr>
          <w:rFonts w:ascii="Poppins" w:hAnsi="Poppins" w:cs="Poppins"/>
          <w:b/>
          <w:bCs/>
          <w:color w:val="C45911" w:themeColor="accent2" w:themeShade="BF"/>
          <w:sz w:val="40"/>
          <w:szCs w:val="40"/>
        </w:rPr>
        <w:t>PROMPT ENGINEERING</w:t>
      </w:r>
    </w:p>
    <w:p w14:paraId="383E0ACA" w14:textId="77777777" w:rsid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</w:p>
    <w:p w14:paraId="3E477A57" w14:textId="6E511921" w:rsidR="0034116F" w:rsidRP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  <w:r w:rsidRPr="0034116F">
        <w:rPr>
          <w:rFonts w:ascii="Poppins" w:hAnsi="Poppins" w:cs="Poppins"/>
          <w:b/>
          <w:bCs/>
          <w:sz w:val="36"/>
          <w:szCs w:val="36"/>
        </w:rPr>
        <w:t>WHAT IS PROMPT ENGINEERING</w:t>
      </w:r>
    </w:p>
    <w:p w14:paraId="572D2063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</w:p>
    <w:p w14:paraId="79406C6C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>Notes</w:t>
      </w:r>
    </w:p>
    <w:p w14:paraId="378C721B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The quality of your prompt determines the quality of what you get back.</w:t>
      </w:r>
    </w:p>
    <w:p w14:paraId="22024DDA" w14:textId="77777777" w:rsidR="0034116F" w:rsidRPr="0034116F" w:rsidRDefault="0034116F" w:rsidP="0034116F">
      <w:pPr>
        <w:rPr>
          <w:rFonts w:ascii="Poppins" w:hAnsi="Poppins" w:cs="Poppins"/>
          <w:szCs w:val="28"/>
        </w:rPr>
      </w:pPr>
    </w:p>
    <w:p w14:paraId="4D716814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>Prompt Attributes</w:t>
      </w:r>
    </w:p>
    <w:p w14:paraId="12B2B6D6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Personas</w:t>
      </w:r>
    </w:p>
    <w:p w14:paraId="6D1CF4F9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Length</w:t>
      </w:r>
    </w:p>
    <w:p w14:paraId="0AEEEE5E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Tone</w:t>
      </w:r>
    </w:p>
    <w:p w14:paraId="0B3B5402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Style</w:t>
      </w:r>
    </w:p>
    <w:p w14:paraId="7E128B9E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Audience</w:t>
      </w:r>
    </w:p>
    <w:p w14:paraId="288323C3" w14:textId="77777777" w:rsidR="0034116F" w:rsidRPr="0034116F" w:rsidRDefault="0034116F" w:rsidP="0034116F">
      <w:pPr>
        <w:rPr>
          <w:rFonts w:ascii="Poppins" w:hAnsi="Poppins" w:cs="Poppins"/>
          <w:szCs w:val="28"/>
        </w:rPr>
      </w:pPr>
    </w:p>
    <w:p w14:paraId="49FFB0F4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>Terminology</w:t>
      </w:r>
    </w:p>
    <w:p w14:paraId="7134548F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 xml:space="preserve">Prompt Chaining: Giving </w:t>
      </w:r>
      <w:proofErr w:type="gramStart"/>
      <w:r w:rsidRPr="0034116F">
        <w:rPr>
          <w:rFonts w:ascii="Poppins" w:hAnsi="Poppins" w:cs="Poppins"/>
          <w:szCs w:val="28"/>
        </w:rPr>
        <w:t>a feedback</w:t>
      </w:r>
      <w:proofErr w:type="gramEnd"/>
      <w:r w:rsidRPr="0034116F">
        <w:rPr>
          <w:rFonts w:ascii="Poppins" w:hAnsi="Poppins" w:cs="Poppins"/>
          <w:szCs w:val="28"/>
        </w:rPr>
        <w:t xml:space="preserve"> through prompt about its previous response.</w:t>
      </w:r>
    </w:p>
    <w:p w14:paraId="7F9CDC92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Context Length</w:t>
      </w:r>
    </w:p>
    <w:p w14:paraId="3FC6B929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Token Limitations</w:t>
      </w:r>
    </w:p>
    <w:p w14:paraId="45BA37EE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Shot-based Prompting</w:t>
      </w:r>
    </w:p>
    <w:p w14:paraId="14007DBB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Flipping the Rule</w:t>
      </w:r>
    </w:p>
    <w:p w14:paraId="71E4215C" w14:textId="77777777" w:rsidR="0034116F" w:rsidRPr="0034116F" w:rsidRDefault="0034116F" w:rsidP="0034116F">
      <w:pPr>
        <w:rPr>
          <w:rFonts w:ascii="Poppins" w:hAnsi="Poppins" w:cs="Poppins"/>
          <w:szCs w:val="28"/>
        </w:rPr>
      </w:pPr>
    </w:p>
    <w:p w14:paraId="57E0A9A0" w14:textId="77777777" w:rsidR="0034116F" w:rsidRPr="0034116F" w:rsidRDefault="0034116F" w:rsidP="0034116F">
      <w:pPr>
        <w:rPr>
          <w:rFonts w:ascii="Poppins" w:hAnsi="Poppins" w:cs="Poppins"/>
          <w:b/>
          <w:bCs/>
          <w:i/>
          <w:iCs/>
          <w:szCs w:val="28"/>
        </w:rPr>
      </w:pPr>
      <w:r w:rsidRPr="0034116F">
        <w:rPr>
          <w:rFonts w:ascii="Poppins" w:hAnsi="Poppins" w:cs="Poppins"/>
          <w:b/>
          <w:bCs/>
          <w:i/>
          <w:iCs/>
          <w:szCs w:val="28"/>
        </w:rPr>
        <w:t>“Assume the role of an AI researcher and summarize model collapse for a general audience in a paragraph or two !”</w:t>
      </w:r>
    </w:p>
    <w:p w14:paraId="60D84BD8" w14:textId="77777777" w:rsidR="0034116F" w:rsidRPr="0034116F" w:rsidRDefault="0034116F" w:rsidP="0034116F">
      <w:pPr>
        <w:rPr>
          <w:rFonts w:ascii="Poppins" w:hAnsi="Poppins" w:cs="Poppins"/>
          <w:b/>
          <w:bCs/>
          <w:i/>
          <w:iCs/>
          <w:szCs w:val="28"/>
        </w:rPr>
      </w:pPr>
    </w:p>
    <w:p w14:paraId="64E28CCF" w14:textId="77777777" w:rsidR="0034116F" w:rsidRP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  <w:r w:rsidRPr="0034116F">
        <w:rPr>
          <w:rFonts w:ascii="Poppins" w:hAnsi="Poppins" w:cs="Poppins"/>
          <w:b/>
          <w:bCs/>
          <w:sz w:val="36"/>
          <w:szCs w:val="36"/>
        </w:rPr>
        <w:t>PLANNING A SUCCESSFUL PROMPT.</w:t>
      </w:r>
    </w:p>
    <w:p w14:paraId="6240DE41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</w:p>
    <w:p w14:paraId="6D9B4385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>Prompt Attributes</w:t>
      </w:r>
    </w:p>
    <w:p w14:paraId="787A3255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Length</w:t>
      </w:r>
    </w:p>
    <w:p w14:paraId="02E9F22D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Tone</w:t>
      </w:r>
    </w:p>
    <w:p w14:paraId="63FC4F3C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Style</w:t>
      </w:r>
    </w:p>
    <w:p w14:paraId="6178950D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Audience</w:t>
      </w:r>
    </w:p>
    <w:p w14:paraId="69FB05E9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Format</w:t>
      </w:r>
    </w:p>
    <w:p w14:paraId="5E1EB4F4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Domain</w:t>
      </w:r>
    </w:p>
    <w:p w14:paraId="5B10D167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Perspective</w:t>
      </w:r>
    </w:p>
    <w:p w14:paraId="2F3E3150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Purpose</w:t>
      </w:r>
    </w:p>
    <w:p w14:paraId="7FF69C2E" w14:textId="77777777" w:rsidR="0034116F" w:rsidRPr="0034116F" w:rsidRDefault="0034116F" w:rsidP="0034116F">
      <w:pPr>
        <w:rPr>
          <w:rFonts w:ascii="Poppins" w:hAnsi="Poppins" w:cs="Poppins"/>
          <w:szCs w:val="28"/>
        </w:rPr>
      </w:pPr>
    </w:p>
    <w:p w14:paraId="32D293E9" w14:textId="77777777" w:rsidR="0034116F" w:rsidRPr="0034116F" w:rsidRDefault="0034116F" w:rsidP="0034116F">
      <w:pPr>
        <w:spacing w:after="160"/>
        <w:rPr>
          <w:rFonts w:ascii="Poppins" w:hAnsi="Poppins" w:cs="Poppins"/>
          <w:b/>
          <w:bCs/>
          <w:sz w:val="36"/>
          <w:szCs w:val="36"/>
        </w:rPr>
      </w:pPr>
      <w:r w:rsidRPr="0034116F">
        <w:rPr>
          <w:rFonts w:ascii="Poppins" w:hAnsi="Poppins" w:cs="Poppins"/>
          <w:b/>
          <w:bCs/>
          <w:sz w:val="36"/>
          <w:szCs w:val="36"/>
        </w:rPr>
        <w:br w:type="page"/>
      </w:r>
    </w:p>
    <w:p w14:paraId="53812D95" w14:textId="77777777" w:rsidR="0034116F" w:rsidRP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  <w:r w:rsidRPr="0034116F">
        <w:rPr>
          <w:rFonts w:ascii="Poppins" w:hAnsi="Poppins" w:cs="Poppins"/>
          <w:b/>
          <w:bCs/>
          <w:sz w:val="36"/>
          <w:szCs w:val="36"/>
        </w:rPr>
        <w:lastRenderedPageBreak/>
        <w:t>THE MOST USEFUL PROMPT ATTRIBUTES IN GENERATIVE AI</w:t>
      </w:r>
    </w:p>
    <w:p w14:paraId="1DBE821A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</w:p>
    <w:p w14:paraId="3091D22C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>Prompt Attributes</w:t>
      </w:r>
    </w:p>
    <w:p w14:paraId="6538BAB3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Length</w:t>
      </w:r>
    </w:p>
    <w:p w14:paraId="4C5F4143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Tone</w:t>
      </w:r>
    </w:p>
    <w:p w14:paraId="7D57982E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Style</w:t>
      </w:r>
    </w:p>
    <w:p w14:paraId="24760BAF" w14:textId="77777777" w:rsidR="0034116F" w:rsidRPr="0034116F" w:rsidRDefault="0034116F" w:rsidP="0034116F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Audience</w:t>
      </w:r>
    </w:p>
    <w:p w14:paraId="5FAAEC7F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</w:p>
    <w:p w14:paraId="3B3FBF9F" w14:textId="77777777" w:rsidR="0034116F" w:rsidRP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  <w:r w:rsidRPr="0034116F">
        <w:rPr>
          <w:rFonts w:ascii="Poppins" w:hAnsi="Poppins" w:cs="Poppins"/>
          <w:b/>
          <w:bCs/>
          <w:sz w:val="36"/>
          <w:szCs w:val="36"/>
        </w:rPr>
        <w:t>FLIPPING THE ROLES</w:t>
      </w:r>
    </w:p>
    <w:p w14:paraId="17A6F76D" w14:textId="77777777" w:rsidR="0034116F" w:rsidRPr="0034116F" w:rsidRDefault="0034116F" w:rsidP="0034116F">
      <w:pPr>
        <w:pStyle w:val="ListParagraph"/>
        <w:numPr>
          <w:ilvl w:val="0"/>
          <w:numId w:val="26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 xml:space="preserve">Generative AI tools such as ChatGPT, Bard </w:t>
      </w:r>
      <w:proofErr w:type="spellStart"/>
      <w:r w:rsidRPr="0034116F">
        <w:rPr>
          <w:rFonts w:ascii="Poppins" w:hAnsi="Poppins" w:cs="Poppins"/>
          <w:szCs w:val="28"/>
        </w:rPr>
        <w:t>etc</w:t>
      </w:r>
      <w:proofErr w:type="spellEnd"/>
      <w:r w:rsidRPr="0034116F">
        <w:rPr>
          <w:rFonts w:ascii="Poppins" w:hAnsi="Poppins" w:cs="Poppins"/>
          <w:szCs w:val="28"/>
        </w:rPr>
        <w:t xml:space="preserve"> can be seen as research assistant or personal assistant or enthusiastic and immature intern.</w:t>
      </w:r>
    </w:p>
    <w:p w14:paraId="7B6EE111" w14:textId="77777777" w:rsidR="0034116F" w:rsidRPr="0034116F" w:rsidRDefault="0034116F" w:rsidP="0034116F">
      <w:pPr>
        <w:pStyle w:val="ListParagraph"/>
        <w:numPr>
          <w:ilvl w:val="0"/>
          <w:numId w:val="26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Ask it to research first, rather than asking it to do something.</w:t>
      </w:r>
    </w:p>
    <w:p w14:paraId="67BD4C86" w14:textId="77777777" w:rsidR="0034116F" w:rsidRPr="0034116F" w:rsidRDefault="0034116F" w:rsidP="0034116F">
      <w:pPr>
        <w:pStyle w:val="ListParagraph"/>
        <w:numPr>
          <w:ilvl w:val="0"/>
          <w:numId w:val="26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Ask it to don an expert role for the task in question.</w:t>
      </w:r>
    </w:p>
    <w:p w14:paraId="642D9A8D" w14:textId="77777777" w:rsidR="0034116F" w:rsidRPr="0034116F" w:rsidRDefault="0034116F" w:rsidP="0034116F">
      <w:pPr>
        <w:pStyle w:val="ListParagraph"/>
        <w:numPr>
          <w:ilvl w:val="0"/>
          <w:numId w:val="26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For the varied perspective, flip the role.</w:t>
      </w:r>
    </w:p>
    <w:p w14:paraId="448F0650" w14:textId="77777777" w:rsidR="0034116F" w:rsidRPr="0034116F" w:rsidRDefault="0034116F" w:rsidP="0034116F">
      <w:pPr>
        <w:pStyle w:val="ListParagraph"/>
        <w:ind w:left="360"/>
        <w:rPr>
          <w:rFonts w:ascii="Poppins" w:hAnsi="Poppins" w:cs="Poppins"/>
          <w:szCs w:val="28"/>
        </w:rPr>
      </w:pPr>
    </w:p>
    <w:p w14:paraId="3DF204E7" w14:textId="77777777" w:rsidR="0034116F" w:rsidRPr="0034116F" w:rsidRDefault="0034116F" w:rsidP="0034116F">
      <w:pPr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>Role based Prompts</w:t>
      </w:r>
    </w:p>
    <w:p w14:paraId="08B2E398" w14:textId="77777777" w:rsidR="0034116F" w:rsidRPr="0034116F" w:rsidRDefault="0034116F" w:rsidP="0034116F">
      <w:pPr>
        <w:pStyle w:val="ListParagraph"/>
        <w:numPr>
          <w:ilvl w:val="0"/>
          <w:numId w:val="27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Assuming different role helps you create balanced and relatable results.</w:t>
      </w:r>
    </w:p>
    <w:p w14:paraId="51D1F13F" w14:textId="77777777" w:rsidR="0034116F" w:rsidRPr="0034116F" w:rsidRDefault="0034116F" w:rsidP="0034116F">
      <w:pPr>
        <w:pStyle w:val="ListParagraph"/>
        <w:numPr>
          <w:ilvl w:val="0"/>
          <w:numId w:val="27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You can also “flip roles”  to help develop new skills, practice conflict resolution, or spur innovation.</w:t>
      </w:r>
    </w:p>
    <w:p w14:paraId="7E20CC1C" w14:textId="77777777" w:rsidR="0034116F" w:rsidRPr="0034116F" w:rsidRDefault="0034116F" w:rsidP="0034116F">
      <w:pPr>
        <w:rPr>
          <w:rFonts w:ascii="Poppins" w:hAnsi="Poppins" w:cs="Poppins"/>
          <w:szCs w:val="28"/>
        </w:rPr>
      </w:pPr>
    </w:p>
    <w:p w14:paraId="4B43404A" w14:textId="77777777" w:rsidR="0034116F" w:rsidRP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  <w:r w:rsidRPr="0034116F">
        <w:rPr>
          <w:rFonts w:ascii="Poppins" w:hAnsi="Poppins" w:cs="Poppins"/>
          <w:b/>
          <w:bCs/>
          <w:sz w:val="36"/>
          <w:szCs w:val="36"/>
        </w:rPr>
        <w:t>ADVANCED PROMPTS</w:t>
      </w:r>
    </w:p>
    <w:p w14:paraId="6E0622EF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 xml:space="preserve">Combining attributes:  </w:t>
      </w:r>
      <w:r w:rsidRPr="0034116F">
        <w:rPr>
          <w:rFonts w:ascii="Poppins" w:hAnsi="Poppins" w:cs="Poppins"/>
          <w:szCs w:val="28"/>
        </w:rPr>
        <w:t>Roles + time + format</w:t>
      </w:r>
    </w:p>
    <w:p w14:paraId="7C7712AC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 xml:space="preserve">Ask it to ask you a </w:t>
      </w:r>
      <w:proofErr w:type="gramStart"/>
      <w:r w:rsidRPr="0034116F">
        <w:rPr>
          <w:rFonts w:ascii="Poppins" w:hAnsi="Poppins" w:cs="Poppins"/>
          <w:szCs w:val="28"/>
        </w:rPr>
        <w:t>multiple choice</w:t>
      </w:r>
      <w:proofErr w:type="gramEnd"/>
      <w:r w:rsidRPr="0034116F">
        <w:rPr>
          <w:rFonts w:ascii="Poppins" w:hAnsi="Poppins" w:cs="Poppins"/>
          <w:szCs w:val="28"/>
        </w:rPr>
        <w:t xml:space="preserve"> questions, in order to learn something.</w:t>
      </w:r>
    </w:p>
    <w:p w14:paraId="7F144764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 xml:space="preserve">Ask for a </w:t>
      </w:r>
      <w:proofErr w:type="gramStart"/>
      <w:r w:rsidRPr="0034116F">
        <w:rPr>
          <w:rFonts w:ascii="Poppins" w:hAnsi="Poppins" w:cs="Poppins"/>
          <w:szCs w:val="28"/>
        </w:rPr>
        <w:t>multiple choice</w:t>
      </w:r>
      <w:proofErr w:type="gramEnd"/>
      <w:r w:rsidRPr="0034116F">
        <w:rPr>
          <w:rFonts w:ascii="Poppins" w:hAnsi="Poppins" w:cs="Poppins"/>
          <w:szCs w:val="28"/>
        </w:rPr>
        <w:t xml:space="preserve"> questions, for a precise learning exercise.</w:t>
      </w:r>
    </w:p>
    <w:p w14:paraId="4803D1B8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You can have back and forth with the model, as interactive prompting?</w:t>
      </w:r>
    </w:p>
    <w:p w14:paraId="55916C90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 xml:space="preserve">Shot based prompting: </w:t>
      </w:r>
      <w:r w:rsidRPr="0034116F">
        <w:rPr>
          <w:rFonts w:ascii="Poppins" w:hAnsi="Poppins" w:cs="Poppins"/>
          <w:szCs w:val="28"/>
        </w:rPr>
        <w:t>Provide LLMs with examples to complete a task.</w:t>
      </w:r>
    </w:p>
    <w:p w14:paraId="46FEBFA8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 xml:space="preserve">Zero-Shot prompting: </w:t>
      </w:r>
      <w:r w:rsidRPr="0034116F">
        <w:rPr>
          <w:rFonts w:ascii="Poppins" w:hAnsi="Poppins" w:cs="Poppins"/>
          <w:szCs w:val="28"/>
        </w:rPr>
        <w:t>Give the model a task with no examples.</w:t>
      </w:r>
    </w:p>
    <w:p w14:paraId="360B66B9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 xml:space="preserve">Few-Shot prompting: </w:t>
      </w:r>
      <w:r w:rsidRPr="0034116F">
        <w:rPr>
          <w:rFonts w:ascii="Poppins" w:hAnsi="Poppins" w:cs="Poppins"/>
          <w:szCs w:val="28"/>
        </w:rPr>
        <w:t>Give the model a task with few examples.</w:t>
      </w:r>
    </w:p>
    <w:p w14:paraId="6E70A71D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b/>
          <w:bCs/>
          <w:szCs w:val="28"/>
        </w:rPr>
      </w:pPr>
      <w:r w:rsidRPr="0034116F">
        <w:rPr>
          <w:rFonts w:ascii="Poppins" w:hAnsi="Poppins" w:cs="Poppins"/>
          <w:b/>
          <w:bCs/>
          <w:szCs w:val="28"/>
        </w:rPr>
        <w:t xml:space="preserve">Many-Shot prompting: </w:t>
      </w:r>
      <w:r w:rsidRPr="0034116F">
        <w:rPr>
          <w:rFonts w:ascii="Poppins" w:hAnsi="Poppins" w:cs="Poppins"/>
          <w:szCs w:val="28"/>
        </w:rPr>
        <w:t>Give the model a task with many examples.</w:t>
      </w:r>
    </w:p>
    <w:p w14:paraId="72C7F08E" w14:textId="77777777" w:rsidR="0034116F" w:rsidRP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</w:p>
    <w:p w14:paraId="7B645C83" w14:textId="77777777" w:rsidR="0034116F" w:rsidRPr="0034116F" w:rsidRDefault="0034116F" w:rsidP="0034116F">
      <w:pPr>
        <w:rPr>
          <w:rFonts w:ascii="Poppins" w:hAnsi="Poppins" w:cs="Poppins"/>
          <w:b/>
          <w:bCs/>
          <w:sz w:val="36"/>
          <w:szCs w:val="36"/>
        </w:rPr>
      </w:pPr>
      <w:r w:rsidRPr="0034116F">
        <w:rPr>
          <w:rFonts w:ascii="Poppins" w:hAnsi="Poppins" w:cs="Poppins"/>
          <w:b/>
          <w:bCs/>
          <w:sz w:val="36"/>
          <w:szCs w:val="36"/>
        </w:rPr>
        <w:t>PROMPTING IN OTHER GENERATIVE AI</w:t>
      </w:r>
    </w:p>
    <w:p w14:paraId="543E0134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 xml:space="preserve">Precise prompting can be applied to other generative </w:t>
      </w:r>
      <w:r w:rsidRPr="0034116F">
        <w:rPr>
          <w:rFonts w:ascii="Poppins" w:hAnsi="Poppins" w:cs="Poppins"/>
          <w:b/>
          <w:bCs/>
          <w:szCs w:val="28"/>
        </w:rPr>
        <w:t>AIs</w:t>
      </w:r>
      <w:r w:rsidRPr="0034116F">
        <w:rPr>
          <w:rFonts w:ascii="Poppins" w:hAnsi="Poppins" w:cs="Poppins"/>
          <w:szCs w:val="28"/>
        </w:rPr>
        <w:t xml:space="preserve"> as well. </w:t>
      </w:r>
    </w:p>
    <w:p w14:paraId="69C10C38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 xml:space="preserve">As an example, for Image Generative AIs such as Dall-e, </w:t>
      </w:r>
      <w:proofErr w:type="spellStart"/>
      <w:r w:rsidRPr="0034116F">
        <w:rPr>
          <w:rFonts w:ascii="Poppins" w:hAnsi="Poppins" w:cs="Poppins"/>
          <w:szCs w:val="28"/>
        </w:rPr>
        <w:t>MidJourney</w:t>
      </w:r>
      <w:proofErr w:type="spellEnd"/>
      <w:r w:rsidRPr="0034116F">
        <w:rPr>
          <w:rFonts w:ascii="Poppins" w:hAnsi="Poppins" w:cs="Poppins"/>
          <w:szCs w:val="28"/>
        </w:rPr>
        <w:t xml:space="preserve"> </w:t>
      </w:r>
      <w:proofErr w:type="spellStart"/>
      <w:r w:rsidRPr="0034116F">
        <w:rPr>
          <w:rFonts w:ascii="Poppins" w:hAnsi="Poppins" w:cs="Poppins"/>
          <w:szCs w:val="28"/>
        </w:rPr>
        <w:t>etc</w:t>
      </w:r>
      <w:proofErr w:type="spellEnd"/>
      <w:r w:rsidRPr="0034116F">
        <w:rPr>
          <w:rFonts w:ascii="Poppins" w:hAnsi="Poppins" w:cs="Poppins"/>
          <w:szCs w:val="28"/>
        </w:rPr>
        <w:t xml:space="preserve"> consider adding following attributes to prompting:</w:t>
      </w:r>
    </w:p>
    <w:p w14:paraId="2DFEA280" w14:textId="77777777" w:rsidR="0034116F" w:rsidRPr="0034116F" w:rsidRDefault="0034116F" w:rsidP="0034116F">
      <w:pPr>
        <w:pStyle w:val="ListParagraph"/>
        <w:numPr>
          <w:ilvl w:val="1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>Style, Composition, Color, Subject, Foreground, Background, Focus, Mood, Genre.</w:t>
      </w:r>
    </w:p>
    <w:p w14:paraId="1CACE065" w14:textId="77777777" w:rsidR="0034116F" w:rsidRPr="0034116F" w:rsidRDefault="0034116F" w:rsidP="0034116F">
      <w:pPr>
        <w:pStyle w:val="ListParagraph"/>
        <w:numPr>
          <w:ilvl w:val="1"/>
          <w:numId w:val="28"/>
        </w:numPr>
        <w:jc w:val="both"/>
        <w:rPr>
          <w:rFonts w:ascii="Poppins" w:hAnsi="Poppins" w:cs="Poppins"/>
          <w:szCs w:val="28"/>
        </w:rPr>
      </w:pPr>
    </w:p>
    <w:p w14:paraId="2F2938A4" w14:textId="77777777" w:rsidR="0034116F" w:rsidRPr="0034116F" w:rsidRDefault="0034116F" w:rsidP="0034116F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szCs w:val="28"/>
        </w:rPr>
      </w:pPr>
      <w:r w:rsidRPr="0034116F">
        <w:rPr>
          <w:rFonts w:ascii="Poppins" w:hAnsi="Poppins" w:cs="Poppins"/>
          <w:szCs w:val="28"/>
        </w:rPr>
        <w:t xml:space="preserve">Suggestions for effective image generative AI: refine through iterative prompting, experimentations, </w:t>
      </w:r>
    </w:p>
    <w:p w14:paraId="6F52510C" w14:textId="77777777" w:rsidR="0034116F" w:rsidRDefault="0034116F" w:rsidP="0034116F">
      <w:pPr>
        <w:spacing w:after="160" w:line="259" w:lineRule="auto"/>
        <w:ind w:left="284" w:hanging="284"/>
      </w:pPr>
    </w:p>
    <w:p w14:paraId="4883855A" w14:textId="789F9EC4" w:rsidR="0034116F" w:rsidRDefault="0034116F">
      <w:pPr>
        <w:spacing w:after="160" w:line="259" w:lineRule="auto"/>
      </w:pPr>
      <w:r>
        <w:br w:type="page"/>
      </w:r>
    </w:p>
    <w:p w14:paraId="47DFCB8E" w14:textId="740A578A" w:rsidR="00DD0B2E" w:rsidRPr="00DD0B2E" w:rsidRDefault="00DD0B2E" w:rsidP="00DD0B2E">
      <w:pPr>
        <w:jc w:val="center"/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 w:rsidRPr="00DD0B2E">
        <w:rPr>
          <w:rFonts w:ascii="Poppins" w:hAnsi="Poppins" w:cs="Poppins"/>
          <w:b/>
          <w:bCs/>
          <w:color w:val="000000" w:themeColor="text1"/>
          <w:sz w:val="36"/>
          <w:szCs w:val="36"/>
        </w:rPr>
        <w:lastRenderedPageBreak/>
        <w:t>PROMPTING TECHNIQUES</w:t>
      </w:r>
    </w:p>
    <w:p w14:paraId="5557760E" w14:textId="77777777" w:rsidR="00DD0B2E" w:rsidRDefault="00DD0B2E" w:rsidP="00DD0B2E">
      <w:pPr>
        <w:jc w:val="both"/>
        <w:rPr>
          <w:rFonts w:ascii="Poppins" w:hAnsi="Poppins" w:cs="Poppins"/>
          <w:color w:val="000000" w:themeColor="text1"/>
          <w:sz w:val="24"/>
          <w:szCs w:val="24"/>
        </w:rPr>
      </w:pPr>
    </w:p>
    <w:p w14:paraId="6F90F2EE" w14:textId="46C381CD" w:rsidR="00DD0B2E" w:rsidRPr="00DD0B2E" w:rsidRDefault="00DD0B2E" w:rsidP="00DD0B2E">
      <w:pPr>
        <w:jc w:val="both"/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>Yes! There are many prompting techniques, and their effectiveness depends on your task, model, and context. Below is a structured guide to the most widely used techniques and which ones are considered highly effective.</w:t>
      </w:r>
    </w:p>
    <w:p w14:paraId="1D9FF8B3" w14:textId="77777777" w:rsidR="00DD0B2E" w:rsidRDefault="00DD0B2E" w:rsidP="00DD0B2E">
      <w:pPr>
        <w:rPr>
          <w:rFonts w:ascii="Segoe UI Emoji" w:hAnsi="Segoe UI Emoji" w:cs="Segoe UI Emoji"/>
          <w:color w:val="000000" w:themeColor="text1"/>
          <w:sz w:val="24"/>
          <w:szCs w:val="24"/>
        </w:rPr>
      </w:pPr>
    </w:p>
    <w:p w14:paraId="26C48754" w14:textId="4BCD4A16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 w:rsidRPr="00DD0B2E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✅</w:t>
      </w:r>
      <w:r w:rsidRPr="00DD0B2E">
        <w:rPr>
          <w:rFonts w:ascii="Poppins" w:hAnsi="Poppins" w:cs="Poppins"/>
          <w:b/>
          <w:bCs/>
          <w:color w:val="000000" w:themeColor="text1"/>
          <w:sz w:val="32"/>
          <w:szCs w:val="32"/>
        </w:rPr>
        <w:t xml:space="preserve"> 1. Common Prompting Techniques</w:t>
      </w:r>
    </w:p>
    <w:p w14:paraId="5C886686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77D207AE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>Here are the major categories:</w:t>
      </w:r>
    </w:p>
    <w:p w14:paraId="4F7D98B8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 w:rsidRPr="00DD0B2E">
        <w:rPr>
          <w:rFonts w:ascii="Poppins" w:hAnsi="Poppins" w:cs="Poppins"/>
          <w:b/>
          <w:bCs/>
          <w:color w:val="000000" w:themeColor="text1"/>
          <w:sz w:val="28"/>
          <w:szCs w:val="28"/>
        </w:rPr>
        <w:t>A. Zero-Shot Prompting</w:t>
      </w:r>
    </w:p>
    <w:p w14:paraId="039BA049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Ask the model to do a task without any examples.</w:t>
      </w:r>
    </w:p>
    <w:p w14:paraId="031CD7C5" w14:textId="3B9E6633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Example:</w:t>
      </w:r>
      <w:r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Translate this text to French: "Hello, how are you?"</w:t>
      </w:r>
    </w:p>
    <w:p w14:paraId="620A4961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Good for: Simple, well-known tasks</w:t>
      </w:r>
    </w:p>
    <w:p w14:paraId="0D875E9C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Weak for: Ambiguous or specialized tasks</w:t>
      </w:r>
    </w:p>
    <w:p w14:paraId="1D4546D0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05BA5FA0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B. One-Shot / Few-Shot Prompting</w:t>
      </w:r>
    </w:p>
    <w:p w14:paraId="60A8009C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Provide 1 or a few examples before asking for the real answer.</w:t>
      </w:r>
    </w:p>
    <w:p w14:paraId="53E8D487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Example: </w:t>
      </w:r>
    </w:p>
    <w:p w14:paraId="262E1A28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English: Hello </w:t>
      </w:r>
      <w:r w:rsidRPr="00DD0B2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French: Bonjour</w:t>
      </w:r>
    </w:p>
    <w:p w14:paraId="51AE4593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Task: Translate "Good morning" </w:t>
      </w:r>
      <w:r w:rsidRPr="00DD0B2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</w:p>
    <w:p w14:paraId="6ADB9B75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Good for: Setting context, improving accuracy</w:t>
      </w:r>
    </w:p>
    <w:p w14:paraId="2AB567A4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Requires examples</w:t>
      </w:r>
    </w:p>
    <w:p w14:paraId="0C55D8F2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547071A3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C. Chain-of-Thought (</w:t>
      </w:r>
      <w:proofErr w:type="spellStart"/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CoT</w:t>
      </w:r>
      <w:proofErr w:type="spellEnd"/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) Prompting</w:t>
      </w:r>
    </w:p>
    <w:p w14:paraId="20353F1D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Ask the model to reason step-by-step.</w:t>
      </w:r>
    </w:p>
    <w:p w14:paraId="124C9848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Example:</w:t>
      </w:r>
    </w:p>
    <w:p w14:paraId="43FDFDD9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Q: If you have 3 apples and eat one, how many remain? Think step by step.</w:t>
      </w:r>
    </w:p>
    <w:p w14:paraId="5FCA6328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Highly effective for reasoning &amp; math</w:t>
      </w:r>
    </w:p>
    <w:p w14:paraId="3AF118F7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Slower and more verbose</w:t>
      </w:r>
    </w:p>
    <w:p w14:paraId="4E577E7E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0D9C7B8C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D. Self-Consistency Prompting</w:t>
      </w:r>
    </w:p>
    <w:p w14:paraId="7242B8FF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Generate multiple reasoning paths, then pick the most consistent answer.</w:t>
      </w:r>
    </w:p>
    <w:p w14:paraId="567C260F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Best for: Math, logic</w:t>
      </w:r>
    </w:p>
    <w:p w14:paraId="18B1DDF6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Requires multiple runs (costly)</w:t>
      </w:r>
    </w:p>
    <w:p w14:paraId="461A3CD9" w14:textId="77777777" w:rsid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6EA8C1C7" w14:textId="1758D619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E. </w:t>
      </w:r>
      <w:proofErr w:type="spellStart"/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ReAct</w:t>
      </w:r>
      <w:proofErr w:type="spellEnd"/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 Prompting (Reason + Act)</w:t>
      </w:r>
    </w:p>
    <w:p w14:paraId="4836622A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Model reasons and takes actions (like calling tools, APIs).</w:t>
      </w:r>
    </w:p>
    <w:p w14:paraId="4205776F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Great for: Tool-augmented workflows</w:t>
      </w:r>
    </w:p>
    <w:p w14:paraId="7A401B7E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Needs an orchestrator framework (</w:t>
      </w:r>
      <w:proofErr w:type="spellStart"/>
      <w:r w:rsidRPr="00DD0B2E">
        <w:rPr>
          <w:rFonts w:ascii="Poppins" w:hAnsi="Poppins" w:cs="Poppins"/>
          <w:color w:val="000000" w:themeColor="text1"/>
          <w:sz w:val="24"/>
          <w:szCs w:val="24"/>
        </w:rPr>
        <w:t>LangChain</w:t>
      </w:r>
      <w:proofErr w:type="spellEnd"/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DD0B2E">
        <w:rPr>
          <w:rFonts w:ascii="Poppins" w:hAnsi="Poppins" w:cs="Poppins"/>
          <w:color w:val="000000" w:themeColor="text1"/>
          <w:sz w:val="24"/>
          <w:szCs w:val="24"/>
        </w:rPr>
        <w:t>LlamaIndex</w:t>
      </w:r>
      <w:proofErr w:type="spellEnd"/>
      <w:r w:rsidRPr="00DD0B2E">
        <w:rPr>
          <w:rFonts w:ascii="Poppins" w:hAnsi="Poppins" w:cs="Poppins"/>
          <w:color w:val="000000" w:themeColor="text1"/>
          <w:sz w:val="24"/>
          <w:szCs w:val="24"/>
        </w:rPr>
        <w:t>)</w:t>
      </w:r>
    </w:p>
    <w:p w14:paraId="23BC77D0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lastRenderedPageBreak/>
        <w:t>F. Retrieval-Augmented Generation (RAG)</w:t>
      </w:r>
    </w:p>
    <w:p w14:paraId="7A4E5365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Supply external knowledge dynamically (via vector DBs, docs).</w:t>
      </w:r>
    </w:p>
    <w:p w14:paraId="67EF16BC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Critical for: Enterprise AI, domain-specific Q&amp;A</w:t>
      </w:r>
    </w:p>
    <w:p w14:paraId="19CA8DC2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Needs pipeline setup</w:t>
      </w:r>
    </w:p>
    <w:p w14:paraId="610B1638" w14:textId="77777777" w:rsid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2AD47BC5" w14:textId="779D1A69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G. Instruction + Markdown Prompting</w:t>
      </w:r>
    </w:p>
    <w:p w14:paraId="05C33A0A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Combine clear task instructions with Markdown for structured formatting.</w:t>
      </w:r>
    </w:p>
    <w:p w14:paraId="775686D1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Great for: Multi-step tasks, improving clarity</w:t>
      </w:r>
    </w:p>
    <w:p w14:paraId="1BBEE91D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Not as powerful alone as reasoning-based techniques</w:t>
      </w:r>
    </w:p>
    <w:p w14:paraId="65AC54D4" w14:textId="77777777" w:rsid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0E48FFB7" w14:textId="016047BA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H. Tree-of-Thought / Graph-of-Thought</w:t>
      </w:r>
    </w:p>
    <w:p w14:paraId="4C564721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Definition: Explore multiple reasoning branches, then choose the best.</w:t>
      </w:r>
    </w:p>
    <w:p w14:paraId="308C2D93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Powerful for: Complex planning, decision-making</w:t>
      </w:r>
    </w:p>
    <w:p w14:paraId="52E608E4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DD0B2E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Computationally expensive</w:t>
      </w:r>
    </w:p>
    <w:p w14:paraId="56B86B35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1C31B962" w14:textId="77777777" w:rsidR="00DD0B2E" w:rsidRDefault="00DD0B2E" w:rsidP="00DD0B2E">
      <w:pPr>
        <w:rPr>
          <w:rFonts w:ascii="Segoe UI Emoji" w:hAnsi="Segoe UI Emoji" w:cs="Segoe UI Emoji"/>
          <w:color w:val="000000" w:themeColor="text1"/>
          <w:sz w:val="24"/>
          <w:szCs w:val="24"/>
        </w:rPr>
      </w:pPr>
    </w:p>
    <w:p w14:paraId="5BB2A720" w14:textId="7BF5B51B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32"/>
          <w:szCs w:val="32"/>
        </w:rPr>
      </w:pPr>
      <w:r w:rsidRPr="00DD0B2E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✅</w:t>
      </w:r>
      <w:r w:rsidRPr="00DD0B2E">
        <w:rPr>
          <w:rFonts w:ascii="Poppins" w:hAnsi="Poppins" w:cs="Poppins"/>
          <w:b/>
          <w:bCs/>
          <w:color w:val="000000" w:themeColor="text1"/>
          <w:sz w:val="32"/>
          <w:szCs w:val="32"/>
        </w:rPr>
        <w:t xml:space="preserve"> Which Is Most Effective?</w:t>
      </w:r>
    </w:p>
    <w:p w14:paraId="6FC24B71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0BD51F92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For general-purpose reasoning:</w:t>
      </w:r>
    </w:p>
    <w:p w14:paraId="5CF4A835" w14:textId="3928C0FB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>Chain-of-Thought + Self-Consistency outperform zero-shot on complex reasoning tasks.</w:t>
      </w:r>
    </w:p>
    <w:p w14:paraId="30E5ED05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7FC2A4A4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For real-world applications (e.g., RAG systems, AI agents):</w:t>
      </w:r>
    </w:p>
    <w:p w14:paraId="6981814C" w14:textId="7FC81112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DD0B2E">
        <w:rPr>
          <w:rFonts w:ascii="Poppins" w:hAnsi="Poppins" w:cs="Poppins"/>
          <w:color w:val="000000" w:themeColor="text1"/>
          <w:sz w:val="24"/>
          <w:szCs w:val="24"/>
        </w:rPr>
        <w:t>ReAct</w:t>
      </w:r>
      <w:proofErr w:type="spellEnd"/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+ Retrieval-Augmented Generation (RAG) is the industry standard for high </w:t>
      </w:r>
      <w:r>
        <w:rPr>
          <w:rFonts w:ascii="Poppins" w:hAnsi="Poppins" w:cs="Poppins"/>
          <w:color w:val="000000" w:themeColor="text1"/>
          <w:sz w:val="24"/>
          <w:szCs w:val="24"/>
        </w:rPr>
        <w:t>a</w:t>
      </w:r>
      <w:r w:rsidRPr="00DD0B2E">
        <w:rPr>
          <w:rFonts w:ascii="Poppins" w:hAnsi="Poppins" w:cs="Poppins"/>
          <w:color w:val="000000" w:themeColor="text1"/>
          <w:sz w:val="24"/>
          <w:szCs w:val="24"/>
        </w:rPr>
        <w:t>ccuracy and trustworthiness.</w:t>
      </w:r>
    </w:p>
    <w:p w14:paraId="284A42D6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43F2D9BE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b/>
          <w:bCs/>
          <w:color w:val="000000" w:themeColor="text1"/>
          <w:sz w:val="24"/>
          <w:szCs w:val="24"/>
        </w:rPr>
        <w:t>For structured outputs:</w:t>
      </w:r>
    </w:p>
    <w:p w14:paraId="26BF7524" w14:textId="234BD25D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Markdown Prompting combined with </w:t>
      </w:r>
      <w:proofErr w:type="spellStart"/>
      <w:r w:rsidRPr="00DD0B2E">
        <w:rPr>
          <w:rFonts w:ascii="Poppins" w:hAnsi="Poppins" w:cs="Poppins"/>
          <w:color w:val="000000" w:themeColor="text1"/>
          <w:sz w:val="24"/>
          <w:szCs w:val="24"/>
        </w:rPr>
        <w:t>CoT</w:t>
      </w:r>
      <w:proofErr w:type="spellEnd"/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or </w:t>
      </w:r>
      <w:proofErr w:type="spellStart"/>
      <w:r w:rsidRPr="00DD0B2E">
        <w:rPr>
          <w:rFonts w:ascii="Poppins" w:hAnsi="Poppins" w:cs="Poppins"/>
          <w:color w:val="000000" w:themeColor="text1"/>
          <w:sz w:val="24"/>
          <w:szCs w:val="24"/>
        </w:rPr>
        <w:t>ReAct</w:t>
      </w:r>
      <w:proofErr w:type="spellEnd"/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works extremely well.</w:t>
      </w:r>
    </w:p>
    <w:p w14:paraId="19FD9F7A" w14:textId="77777777" w:rsidR="00DD0B2E" w:rsidRPr="00DD0B2E" w:rsidRDefault="00DD0B2E" w:rsidP="00DD0B2E">
      <w:pPr>
        <w:rPr>
          <w:rFonts w:ascii="Poppins" w:hAnsi="Poppins" w:cs="Poppins"/>
          <w:color w:val="000000" w:themeColor="text1"/>
          <w:sz w:val="24"/>
          <w:szCs w:val="24"/>
        </w:rPr>
      </w:pPr>
    </w:p>
    <w:p w14:paraId="31DBC40B" w14:textId="77777777" w:rsidR="00DD0B2E" w:rsidRPr="00DD0B2E" w:rsidRDefault="00DD0B2E" w:rsidP="00DD0B2E">
      <w:pPr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 w:rsidRPr="00DD0B2E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🔥</w:t>
      </w:r>
      <w:r w:rsidRPr="00DD0B2E">
        <w:rPr>
          <w:rFonts w:ascii="Poppins" w:hAnsi="Poppins" w:cs="Poppins"/>
          <w:b/>
          <w:bCs/>
          <w:color w:val="000000" w:themeColor="text1"/>
          <w:sz w:val="28"/>
          <w:szCs w:val="28"/>
        </w:rPr>
        <w:t xml:space="preserve"> Recommended Combo for Maximum Accuracy</w:t>
      </w:r>
    </w:p>
    <w:p w14:paraId="34AEEB65" w14:textId="77777777" w:rsidR="00DD0B2E" w:rsidRPr="00DD0B2E" w:rsidRDefault="00DD0B2E" w:rsidP="00DD0B2E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Instruction-Tuned Prompt + </w:t>
      </w:r>
      <w:proofErr w:type="spellStart"/>
      <w:r w:rsidRPr="00DD0B2E">
        <w:rPr>
          <w:rFonts w:ascii="Poppins" w:hAnsi="Poppins" w:cs="Poppins"/>
          <w:color w:val="000000" w:themeColor="text1"/>
          <w:sz w:val="24"/>
          <w:szCs w:val="24"/>
        </w:rPr>
        <w:t>CoT</w:t>
      </w:r>
      <w:proofErr w:type="spellEnd"/>
      <w:r w:rsidRPr="00DD0B2E">
        <w:rPr>
          <w:rFonts w:ascii="Poppins" w:hAnsi="Poppins" w:cs="Poppins"/>
          <w:color w:val="000000" w:themeColor="text1"/>
          <w:sz w:val="24"/>
          <w:szCs w:val="24"/>
        </w:rPr>
        <w:t xml:space="preserve"> + Markdown + RAG</w:t>
      </w:r>
    </w:p>
    <w:p w14:paraId="6DFA0B12" w14:textId="292F47B5" w:rsidR="00DD0B2E" w:rsidRPr="00DD0B2E" w:rsidRDefault="00DD0B2E" w:rsidP="00DD0B2E">
      <w:pPr>
        <w:pStyle w:val="ListParagraph"/>
        <w:numPr>
          <w:ilvl w:val="0"/>
          <w:numId w:val="31"/>
        </w:numPr>
        <w:ind w:left="1080"/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>Clear instructions</w:t>
      </w:r>
    </w:p>
    <w:p w14:paraId="6CF6F4FA" w14:textId="508CB94F" w:rsidR="00DD0B2E" w:rsidRPr="00DD0B2E" w:rsidRDefault="00DD0B2E" w:rsidP="00DD0B2E">
      <w:pPr>
        <w:pStyle w:val="ListParagraph"/>
        <w:numPr>
          <w:ilvl w:val="0"/>
          <w:numId w:val="31"/>
        </w:numPr>
        <w:ind w:left="1080"/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>Reason step-by-step</w:t>
      </w:r>
    </w:p>
    <w:p w14:paraId="648CB8B8" w14:textId="15177236" w:rsidR="00DD0B2E" w:rsidRPr="00DD0B2E" w:rsidRDefault="00DD0B2E" w:rsidP="00DD0B2E">
      <w:pPr>
        <w:pStyle w:val="ListParagraph"/>
        <w:numPr>
          <w:ilvl w:val="0"/>
          <w:numId w:val="31"/>
        </w:numPr>
        <w:ind w:left="1080"/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>Use Markdown for structure</w:t>
      </w:r>
    </w:p>
    <w:p w14:paraId="38C4D806" w14:textId="20EC67D8" w:rsidR="00DD0B2E" w:rsidRPr="00DD0B2E" w:rsidRDefault="00DD0B2E" w:rsidP="00DD0B2E">
      <w:pPr>
        <w:pStyle w:val="ListParagraph"/>
        <w:numPr>
          <w:ilvl w:val="0"/>
          <w:numId w:val="31"/>
        </w:numPr>
        <w:ind w:left="1080"/>
        <w:rPr>
          <w:rFonts w:ascii="Poppins" w:hAnsi="Poppins" w:cs="Poppins"/>
          <w:color w:val="000000" w:themeColor="text1"/>
          <w:sz w:val="24"/>
          <w:szCs w:val="24"/>
        </w:rPr>
      </w:pPr>
      <w:r w:rsidRPr="00DD0B2E">
        <w:rPr>
          <w:rFonts w:ascii="Poppins" w:hAnsi="Poppins" w:cs="Poppins"/>
          <w:color w:val="000000" w:themeColor="text1"/>
          <w:sz w:val="24"/>
          <w:szCs w:val="24"/>
        </w:rPr>
        <w:t>Pull verified knowledge from external sources</w:t>
      </w:r>
    </w:p>
    <w:p w14:paraId="7201ED6D" w14:textId="77777777" w:rsidR="00DD0B2E" w:rsidRDefault="00DD0B2E" w:rsidP="00151053">
      <w:pPr>
        <w:rPr>
          <w:rFonts w:ascii="Poppins" w:hAnsi="Poppins" w:cs="Poppins"/>
          <w:b/>
          <w:bCs/>
          <w:color w:val="0070C0"/>
          <w:sz w:val="28"/>
          <w:szCs w:val="28"/>
        </w:rPr>
      </w:pPr>
    </w:p>
    <w:p w14:paraId="055E82D7" w14:textId="6012B114" w:rsidR="00DD0B2E" w:rsidRDefault="00DD0B2E">
      <w:pPr>
        <w:spacing w:after="160" w:line="259" w:lineRule="auto"/>
        <w:rPr>
          <w:rFonts w:ascii="Poppins" w:hAnsi="Poppins" w:cs="Poppins"/>
          <w:b/>
          <w:bCs/>
          <w:color w:val="0070C0"/>
          <w:sz w:val="28"/>
          <w:szCs w:val="28"/>
        </w:rPr>
      </w:pPr>
      <w:r>
        <w:rPr>
          <w:rFonts w:ascii="Poppins" w:hAnsi="Poppins" w:cs="Poppins"/>
          <w:b/>
          <w:bCs/>
          <w:color w:val="0070C0"/>
          <w:sz w:val="28"/>
          <w:szCs w:val="28"/>
        </w:rPr>
        <w:br w:type="page"/>
      </w:r>
    </w:p>
    <w:p w14:paraId="7F49E4FB" w14:textId="72A02954" w:rsidR="00151053" w:rsidRDefault="00151053" w:rsidP="00151053">
      <w:pPr>
        <w:rPr>
          <w:rFonts w:ascii="Poppins" w:hAnsi="Poppins" w:cs="Poppins"/>
          <w:b/>
          <w:bCs/>
          <w:sz w:val="28"/>
          <w:szCs w:val="28"/>
        </w:rPr>
      </w:pPr>
      <w:r w:rsidRPr="00151053">
        <w:rPr>
          <w:rFonts w:ascii="Poppins" w:hAnsi="Poppins" w:cs="Poppins"/>
          <w:b/>
          <w:bCs/>
          <w:color w:val="0070C0"/>
          <w:sz w:val="28"/>
          <w:szCs w:val="28"/>
        </w:rPr>
        <w:lastRenderedPageBreak/>
        <w:t xml:space="preserve">Markdown Prompting  </w:t>
      </w:r>
      <w:r w:rsidRPr="00151053">
        <w:rPr>
          <w:rFonts w:ascii="Poppins" w:hAnsi="Poppins" w:cs="Poppins"/>
          <w:b/>
          <w:bCs/>
          <w:sz w:val="28"/>
          <w:szCs w:val="28"/>
        </w:rPr>
        <w:t xml:space="preserve">- Special Prompting Structure  </w:t>
      </w:r>
    </w:p>
    <w:p w14:paraId="68541EB6" w14:textId="3EA0ECCD" w:rsidR="00151053" w:rsidRDefault="00151053" w:rsidP="00151053">
      <w:pPr>
        <w:pStyle w:val="ListParagraph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51053">
        <w:rPr>
          <w:rFonts w:ascii="Poppins" w:hAnsi="Poppins" w:cs="Poppins"/>
          <w:sz w:val="24"/>
          <w:szCs w:val="24"/>
        </w:rPr>
        <w:t>#**Role:**</w:t>
      </w:r>
    </w:p>
    <w:p w14:paraId="59A16A40" w14:textId="0D7A4586" w:rsidR="00151053" w:rsidRDefault="00151053" w:rsidP="00151053">
      <w:pPr>
        <w:pStyle w:val="ListParagraph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51053">
        <w:rPr>
          <w:rFonts w:ascii="Poppins" w:hAnsi="Poppins" w:cs="Poppins"/>
          <w:sz w:val="24"/>
          <w:szCs w:val="24"/>
        </w:rPr>
        <w:t>#**</w:t>
      </w:r>
      <w:r>
        <w:rPr>
          <w:rFonts w:ascii="Poppins" w:hAnsi="Poppins" w:cs="Poppins"/>
          <w:sz w:val="24"/>
          <w:szCs w:val="24"/>
        </w:rPr>
        <w:t>Objective</w:t>
      </w:r>
      <w:r w:rsidRPr="00151053">
        <w:rPr>
          <w:rFonts w:ascii="Poppins" w:hAnsi="Poppins" w:cs="Poppins"/>
          <w:sz w:val="24"/>
          <w:szCs w:val="24"/>
        </w:rPr>
        <w:t>:**</w:t>
      </w:r>
    </w:p>
    <w:p w14:paraId="20760E84" w14:textId="2F006622" w:rsidR="00151053" w:rsidRDefault="00151053" w:rsidP="00151053">
      <w:pPr>
        <w:pStyle w:val="ListParagraph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51053">
        <w:rPr>
          <w:rFonts w:ascii="Poppins" w:hAnsi="Poppins" w:cs="Poppins"/>
          <w:sz w:val="24"/>
          <w:szCs w:val="24"/>
        </w:rPr>
        <w:t>#**</w:t>
      </w:r>
      <w:r>
        <w:rPr>
          <w:rFonts w:ascii="Poppins" w:hAnsi="Poppins" w:cs="Poppins"/>
          <w:sz w:val="24"/>
          <w:szCs w:val="24"/>
        </w:rPr>
        <w:t>Context</w:t>
      </w:r>
      <w:r w:rsidRPr="00151053">
        <w:rPr>
          <w:rFonts w:ascii="Poppins" w:hAnsi="Poppins" w:cs="Poppins"/>
          <w:sz w:val="24"/>
          <w:szCs w:val="24"/>
        </w:rPr>
        <w:t>:**</w:t>
      </w:r>
    </w:p>
    <w:p w14:paraId="6C179BB1" w14:textId="5950B8C4" w:rsidR="00151053" w:rsidRDefault="00151053" w:rsidP="00151053">
      <w:pPr>
        <w:pStyle w:val="ListParagraph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51053">
        <w:rPr>
          <w:rFonts w:ascii="Poppins" w:hAnsi="Poppins" w:cs="Poppins"/>
          <w:sz w:val="24"/>
          <w:szCs w:val="24"/>
        </w:rPr>
        <w:t>#**</w:t>
      </w:r>
      <w:r>
        <w:rPr>
          <w:rFonts w:ascii="Poppins" w:hAnsi="Poppins" w:cs="Poppins"/>
          <w:sz w:val="24"/>
          <w:szCs w:val="24"/>
        </w:rPr>
        <w:t>Instructions</w:t>
      </w:r>
      <w:r w:rsidRPr="00151053">
        <w:rPr>
          <w:rFonts w:ascii="Poppins" w:hAnsi="Poppins" w:cs="Poppins"/>
          <w:sz w:val="24"/>
          <w:szCs w:val="24"/>
        </w:rPr>
        <w:t>:**</w:t>
      </w:r>
    </w:p>
    <w:p w14:paraId="754721F0" w14:textId="1210338C" w:rsidR="00151053" w:rsidRDefault="00151053" w:rsidP="00151053">
      <w:pPr>
        <w:pStyle w:val="ListParagraph"/>
        <w:numPr>
          <w:ilvl w:val="1"/>
          <w:numId w:val="3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#</w:t>
      </w:r>
      <w:r w:rsidRPr="00151053">
        <w:rPr>
          <w:rFonts w:ascii="Poppins" w:hAnsi="Poppins" w:cs="Poppins"/>
          <w:sz w:val="24"/>
          <w:szCs w:val="24"/>
        </w:rPr>
        <w:t>#**</w:t>
      </w:r>
      <w:r>
        <w:rPr>
          <w:rFonts w:ascii="Poppins" w:hAnsi="Poppins" w:cs="Poppins"/>
          <w:sz w:val="24"/>
          <w:szCs w:val="24"/>
        </w:rPr>
        <w:t>Instructions 1</w:t>
      </w:r>
      <w:r w:rsidRPr="00151053">
        <w:rPr>
          <w:rFonts w:ascii="Poppins" w:hAnsi="Poppins" w:cs="Poppins"/>
          <w:sz w:val="24"/>
          <w:szCs w:val="24"/>
        </w:rPr>
        <w:t>:**</w:t>
      </w:r>
    </w:p>
    <w:p w14:paraId="06BCEE2C" w14:textId="77777777" w:rsidR="00151053" w:rsidRDefault="00151053" w:rsidP="00151053">
      <w:pPr>
        <w:pStyle w:val="ListParagraph"/>
        <w:numPr>
          <w:ilvl w:val="1"/>
          <w:numId w:val="3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#</w:t>
      </w:r>
      <w:r w:rsidRPr="00151053">
        <w:rPr>
          <w:rFonts w:ascii="Poppins" w:hAnsi="Poppins" w:cs="Poppins"/>
          <w:sz w:val="24"/>
          <w:szCs w:val="24"/>
        </w:rPr>
        <w:t>#**</w:t>
      </w:r>
      <w:r>
        <w:rPr>
          <w:rFonts w:ascii="Poppins" w:hAnsi="Poppins" w:cs="Poppins"/>
          <w:sz w:val="24"/>
          <w:szCs w:val="24"/>
        </w:rPr>
        <w:t>Instructions 1</w:t>
      </w:r>
      <w:r w:rsidRPr="00151053">
        <w:rPr>
          <w:rFonts w:ascii="Poppins" w:hAnsi="Poppins" w:cs="Poppins"/>
          <w:sz w:val="24"/>
          <w:szCs w:val="24"/>
        </w:rPr>
        <w:t>:**</w:t>
      </w:r>
    </w:p>
    <w:p w14:paraId="1909CD27" w14:textId="77777777" w:rsidR="00151053" w:rsidRDefault="00151053" w:rsidP="00151053">
      <w:pPr>
        <w:pStyle w:val="ListParagraph"/>
        <w:numPr>
          <w:ilvl w:val="1"/>
          <w:numId w:val="3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#</w:t>
      </w:r>
      <w:r w:rsidRPr="00151053">
        <w:rPr>
          <w:rFonts w:ascii="Poppins" w:hAnsi="Poppins" w:cs="Poppins"/>
          <w:sz w:val="24"/>
          <w:szCs w:val="24"/>
        </w:rPr>
        <w:t>#**</w:t>
      </w:r>
      <w:r>
        <w:rPr>
          <w:rFonts w:ascii="Poppins" w:hAnsi="Poppins" w:cs="Poppins"/>
          <w:sz w:val="24"/>
          <w:szCs w:val="24"/>
        </w:rPr>
        <w:t>Instructions 1</w:t>
      </w:r>
      <w:r w:rsidRPr="00151053">
        <w:rPr>
          <w:rFonts w:ascii="Poppins" w:hAnsi="Poppins" w:cs="Poppins"/>
          <w:sz w:val="24"/>
          <w:szCs w:val="24"/>
        </w:rPr>
        <w:t>:**</w:t>
      </w:r>
    </w:p>
    <w:p w14:paraId="60BCC8EA" w14:textId="608857F3" w:rsidR="00151053" w:rsidRDefault="00151053" w:rsidP="00151053">
      <w:pPr>
        <w:pStyle w:val="ListParagraph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51053">
        <w:rPr>
          <w:rFonts w:ascii="Poppins" w:hAnsi="Poppins" w:cs="Poppins"/>
          <w:sz w:val="24"/>
          <w:szCs w:val="24"/>
        </w:rPr>
        <w:t>#**</w:t>
      </w:r>
      <w:r>
        <w:rPr>
          <w:rFonts w:ascii="Poppins" w:hAnsi="Poppins" w:cs="Poppins"/>
          <w:sz w:val="24"/>
          <w:szCs w:val="24"/>
        </w:rPr>
        <w:t>Notes</w:t>
      </w:r>
      <w:r w:rsidRPr="00151053">
        <w:rPr>
          <w:rFonts w:ascii="Poppins" w:hAnsi="Poppins" w:cs="Poppins"/>
          <w:sz w:val="24"/>
          <w:szCs w:val="24"/>
        </w:rPr>
        <w:t>:**</w:t>
      </w:r>
    </w:p>
    <w:p w14:paraId="71451289" w14:textId="482FBF56" w:rsidR="00151053" w:rsidRDefault="00151053" w:rsidP="00151053">
      <w:pPr>
        <w:pStyle w:val="ListParagraph"/>
        <w:numPr>
          <w:ilvl w:val="1"/>
          <w:numId w:val="3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Note 1:</w:t>
      </w:r>
    </w:p>
    <w:p w14:paraId="0A441778" w14:textId="2D64FAF4" w:rsidR="00151053" w:rsidRDefault="00151053" w:rsidP="00151053">
      <w:pPr>
        <w:pStyle w:val="ListParagraph"/>
        <w:numPr>
          <w:ilvl w:val="1"/>
          <w:numId w:val="3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Note 2:</w:t>
      </w:r>
    </w:p>
    <w:p w14:paraId="060B4A7E" w14:textId="5DD79675" w:rsidR="00151053" w:rsidRDefault="00151053" w:rsidP="00151053">
      <w:pPr>
        <w:pStyle w:val="ListParagraph"/>
        <w:numPr>
          <w:ilvl w:val="1"/>
          <w:numId w:val="3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Note 3:</w:t>
      </w:r>
    </w:p>
    <w:p w14:paraId="0D91B1AD" w14:textId="77777777" w:rsid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18AD44B8" w14:textId="77777777" w:rsidR="00114188" w:rsidRPr="00114188" w:rsidRDefault="00114188" w:rsidP="00114188">
      <w:pPr>
        <w:jc w:val="both"/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 xml:space="preserve">Here’s a </w:t>
      </w:r>
      <w:r w:rsidRPr="00114188">
        <w:rPr>
          <w:rFonts w:ascii="Poppins" w:hAnsi="Poppins" w:cs="Poppins"/>
          <w:b/>
          <w:bCs/>
          <w:sz w:val="24"/>
          <w:szCs w:val="24"/>
        </w:rPr>
        <w:t>high-quality prompt example</w:t>
      </w:r>
      <w:r w:rsidRPr="00114188">
        <w:rPr>
          <w:rFonts w:ascii="Poppins" w:hAnsi="Poppins" w:cs="Poppins"/>
          <w:sz w:val="24"/>
          <w:szCs w:val="24"/>
        </w:rPr>
        <w:t xml:space="preserve"> that uses the </w:t>
      </w:r>
      <w:r w:rsidRPr="00114188">
        <w:rPr>
          <w:rFonts w:ascii="Poppins" w:hAnsi="Poppins" w:cs="Poppins"/>
          <w:b/>
          <w:bCs/>
          <w:sz w:val="24"/>
          <w:szCs w:val="24"/>
        </w:rPr>
        <w:t>Instructions + Markdown Prompting</w:t>
      </w:r>
      <w:r w:rsidRPr="00114188">
        <w:rPr>
          <w:rFonts w:ascii="Poppins" w:hAnsi="Poppins" w:cs="Poppins"/>
          <w:sz w:val="24"/>
          <w:szCs w:val="24"/>
        </w:rPr>
        <w:t xml:space="preserve"> technique for a real-world scenario: </w:t>
      </w:r>
      <w:r w:rsidRPr="00114188">
        <w:rPr>
          <w:rFonts w:ascii="Poppins" w:hAnsi="Poppins" w:cs="Poppins"/>
          <w:i/>
          <w:iCs/>
          <w:sz w:val="24"/>
          <w:szCs w:val="24"/>
        </w:rPr>
        <w:t>Generate a technical blog outline on “Graph Data Science with LLMs.”</w:t>
      </w:r>
    </w:p>
    <w:p w14:paraId="4A320269" w14:textId="77777777" w:rsidR="00114188" w:rsidRPr="00114188" w:rsidRDefault="00000000" w:rsidP="0011418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pict w14:anchorId="1436E2F3">
          <v:rect id="_x0000_i1025" style="width:0;height:1.5pt" o:hralign="center" o:hrstd="t" o:hr="t" fillcolor="#a0a0a0" stroked="f"/>
        </w:pict>
      </w:r>
    </w:p>
    <w:p w14:paraId="0F17C6F3" w14:textId="77777777" w:rsidR="00114188" w:rsidRDefault="00114188" w:rsidP="00114188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B935F7E" w14:textId="5567EDB9" w:rsidR="00114188" w:rsidRPr="00114188" w:rsidRDefault="00114188" w:rsidP="00114188">
      <w:pPr>
        <w:rPr>
          <w:rFonts w:ascii="Poppins" w:hAnsi="Poppins" w:cs="Poppins"/>
          <w:b/>
          <w:bCs/>
          <w:sz w:val="28"/>
          <w:szCs w:val="28"/>
        </w:rPr>
      </w:pPr>
      <w:r w:rsidRPr="0011418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14188">
        <w:rPr>
          <w:rFonts w:ascii="Poppins" w:hAnsi="Poppins" w:cs="Poppins"/>
          <w:b/>
          <w:bCs/>
          <w:sz w:val="28"/>
          <w:szCs w:val="28"/>
        </w:rPr>
        <w:t xml:space="preserve"> Prompt Example: Instructions + Markdown</w:t>
      </w:r>
    </w:p>
    <w:p w14:paraId="5D11C8CE" w14:textId="77777777" w:rsid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59316782" w14:textId="77777777" w:rsidR="00114188" w:rsidRPr="00114188" w:rsidRDefault="00114188" w:rsidP="00114188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114188">
        <w:rPr>
          <w:rFonts w:ascii="Poppins" w:hAnsi="Poppins" w:cs="Poppins"/>
          <w:b/>
          <w:bCs/>
          <w:sz w:val="24"/>
          <w:szCs w:val="24"/>
        </w:rPr>
        <w:t># Task</w:t>
      </w:r>
    </w:p>
    <w:p w14:paraId="575CBA38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Create a **comprehensive blog outline** on the topic: *"Graph Data Science with Large Language Models (LLMs)"*.</w:t>
      </w:r>
    </w:p>
    <w:p w14:paraId="1B60E7F0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6FAEA3BF" w14:textId="77777777" w:rsidR="00114188" w:rsidRPr="00114188" w:rsidRDefault="00114188" w:rsidP="00114188">
      <w:pPr>
        <w:rPr>
          <w:rFonts w:ascii="Poppins" w:hAnsi="Poppins" w:cs="Poppins"/>
          <w:b/>
          <w:bCs/>
          <w:sz w:val="24"/>
          <w:szCs w:val="24"/>
        </w:rPr>
      </w:pPr>
      <w:r w:rsidRPr="00114188">
        <w:rPr>
          <w:rFonts w:ascii="Poppins" w:hAnsi="Poppins" w:cs="Poppins"/>
          <w:b/>
          <w:bCs/>
          <w:sz w:val="24"/>
          <w:szCs w:val="24"/>
        </w:rPr>
        <w:t>## Audience</w:t>
      </w:r>
    </w:p>
    <w:p w14:paraId="19CCD41E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Data scientists</w:t>
      </w:r>
    </w:p>
    <w:p w14:paraId="61F254F1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AI/ML practitioners</w:t>
      </w:r>
    </w:p>
    <w:p w14:paraId="28B19DC9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Technical leaders</w:t>
      </w:r>
    </w:p>
    <w:p w14:paraId="40FEE1A4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0D231E35" w14:textId="77777777" w:rsidR="00114188" w:rsidRPr="00114188" w:rsidRDefault="00114188" w:rsidP="00114188">
      <w:pPr>
        <w:rPr>
          <w:rFonts w:ascii="Poppins" w:hAnsi="Poppins" w:cs="Poppins"/>
          <w:b/>
          <w:bCs/>
          <w:sz w:val="24"/>
          <w:szCs w:val="24"/>
        </w:rPr>
      </w:pPr>
      <w:r w:rsidRPr="00114188">
        <w:rPr>
          <w:rFonts w:ascii="Poppins" w:hAnsi="Poppins" w:cs="Poppins"/>
          <w:b/>
          <w:bCs/>
          <w:sz w:val="24"/>
          <w:szCs w:val="24"/>
        </w:rPr>
        <w:t>## Goals</w:t>
      </w:r>
    </w:p>
    <w:p w14:paraId="174A91A0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Explain why Graph Data Science matters</w:t>
      </w:r>
    </w:p>
    <w:p w14:paraId="22C16DB6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Highlight the synergy between Graphs and LLMs</w:t>
      </w:r>
    </w:p>
    <w:p w14:paraId="719A96A3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Include practical use cases and challenges</w:t>
      </w:r>
    </w:p>
    <w:p w14:paraId="5291DBE8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40AE3450" w14:textId="77777777" w:rsidR="00114188" w:rsidRPr="00114188" w:rsidRDefault="00114188" w:rsidP="00114188">
      <w:pPr>
        <w:rPr>
          <w:rFonts w:ascii="Poppins" w:hAnsi="Poppins" w:cs="Poppins"/>
          <w:b/>
          <w:bCs/>
          <w:sz w:val="24"/>
          <w:szCs w:val="24"/>
        </w:rPr>
      </w:pPr>
      <w:r w:rsidRPr="00114188">
        <w:rPr>
          <w:rFonts w:ascii="Poppins" w:hAnsi="Poppins" w:cs="Poppins"/>
          <w:b/>
          <w:bCs/>
          <w:sz w:val="24"/>
          <w:szCs w:val="24"/>
        </w:rPr>
        <w:t>## Requirements</w:t>
      </w:r>
    </w:p>
    <w:p w14:paraId="7619C384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**Length:** 7 main sections (with sub-points)</w:t>
      </w:r>
    </w:p>
    <w:p w14:paraId="556E92B7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**Tone:** Professional and educational</w:t>
      </w:r>
    </w:p>
    <w:p w14:paraId="0DFF68C0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**Format:** Use Markdown headings for sections and bullet points for details</w:t>
      </w:r>
    </w:p>
    <w:p w14:paraId="1A62414E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466FFF9D" w14:textId="77777777" w:rsidR="00114188" w:rsidRPr="00E84220" w:rsidRDefault="00114188" w:rsidP="00114188">
      <w:pPr>
        <w:rPr>
          <w:rFonts w:ascii="Poppins" w:hAnsi="Poppins" w:cs="Poppins"/>
          <w:b/>
          <w:bCs/>
          <w:sz w:val="24"/>
          <w:szCs w:val="24"/>
        </w:rPr>
      </w:pPr>
      <w:r w:rsidRPr="00E84220">
        <w:rPr>
          <w:rFonts w:ascii="Poppins" w:hAnsi="Poppins" w:cs="Poppins"/>
          <w:b/>
          <w:bCs/>
          <w:sz w:val="24"/>
          <w:szCs w:val="24"/>
        </w:rPr>
        <w:lastRenderedPageBreak/>
        <w:t>## Output Structure</w:t>
      </w:r>
    </w:p>
    <w:p w14:paraId="51ADFF4E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# Blog Title</w:t>
      </w:r>
    </w:p>
    <w:p w14:paraId="53615519" w14:textId="77777777" w:rsid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1B2821F0" w14:textId="29C3B0C6" w:rsidR="00114188" w:rsidRPr="00E84220" w:rsidRDefault="00114188" w:rsidP="00114188">
      <w:pPr>
        <w:rPr>
          <w:rFonts w:ascii="Poppins" w:hAnsi="Poppins" w:cs="Poppins"/>
          <w:b/>
          <w:bCs/>
          <w:sz w:val="24"/>
          <w:szCs w:val="24"/>
        </w:rPr>
      </w:pPr>
      <w:r w:rsidRPr="00E84220">
        <w:rPr>
          <w:rFonts w:ascii="Poppins" w:hAnsi="Poppins" w:cs="Poppins"/>
          <w:b/>
          <w:bCs/>
          <w:sz w:val="24"/>
          <w:szCs w:val="24"/>
        </w:rPr>
        <w:t>## Introduction</w:t>
      </w:r>
    </w:p>
    <w:p w14:paraId="6DAABC6A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Background</w:t>
      </w:r>
    </w:p>
    <w:p w14:paraId="4A0B329B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Why it matters</w:t>
      </w:r>
    </w:p>
    <w:p w14:paraId="2AA14724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0832F9F6" w14:textId="77777777" w:rsidR="00114188" w:rsidRPr="00E84220" w:rsidRDefault="00114188" w:rsidP="00114188">
      <w:pPr>
        <w:rPr>
          <w:rFonts w:ascii="Poppins" w:hAnsi="Poppins" w:cs="Poppins"/>
          <w:b/>
          <w:bCs/>
          <w:sz w:val="24"/>
          <w:szCs w:val="24"/>
        </w:rPr>
      </w:pPr>
      <w:r w:rsidRPr="00E84220">
        <w:rPr>
          <w:rFonts w:ascii="Poppins" w:hAnsi="Poppins" w:cs="Poppins"/>
          <w:b/>
          <w:bCs/>
          <w:sz w:val="24"/>
          <w:szCs w:val="24"/>
        </w:rPr>
        <w:t>## Section 1: [Title]</w:t>
      </w:r>
    </w:p>
    <w:p w14:paraId="26AC0997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Key idea</w:t>
      </w:r>
    </w:p>
    <w:p w14:paraId="30F8BAAD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Supporting details</w:t>
      </w:r>
    </w:p>
    <w:p w14:paraId="511E4A00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1209C2F6" w14:textId="77777777" w:rsidR="00114188" w:rsidRPr="00E84220" w:rsidRDefault="00114188" w:rsidP="00114188">
      <w:pPr>
        <w:rPr>
          <w:rFonts w:ascii="Poppins" w:hAnsi="Poppins" w:cs="Poppins"/>
          <w:b/>
          <w:bCs/>
          <w:sz w:val="24"/>
          <w:szCs w:val="24"/>
        </w:rPr>
      </w:pPr>
      <w:r w:rsidRPr="00E84220">
        <w:rPr>
          <w:rFonts w:ascii="Poppins" w:hAnsi="Poppins" w:cs="Poppins"/>
          <w:b/>
          <w:bCs/>
          <w:sz w:val="24"/>
          <w:szCs w:val="24"/>
        </w:rPr>
        <w:t>## Section 2: [Title]</w:t>
      </w:r>
    </w:p>
    <w:p w14:paraId="1B890C7E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Key idea</w:t>
      </w:r>
    </w:p>
    <w:p w14:paraId="73B10F4B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- Supporting details</w:t>
      </w:r>
    </w:p>
    <w:p w14:paraId="6AA4A20F" w14:textId="77777777" w:rsidR="00114188" w:rsidRPr="00114188" w:rsidRDefault="00114188" w:rsidP="00114188">
      <w:pPr>
        <w:rPr>
          <w:rFonts w:ascii="Poppins" w:hAnsi="Poppins" w:cs="Poppins"/>
          <w:sz w:val="24"/>
          <w:szCs w:val="24"/>
        </w:rPr>
      </w:pPr>
    </w:p>
    <w:p w14:paraId="5896B5B0" w14:textId="48EA165B" w:rsidR="00114188" w:rsidRDefault="00114188" w:rsidP="00114188">
      <w:pPr>
        <w:rPr>
          <w:rFonts w:ascii="Poppins" w:hAnsi="Poppins" w:cs="Poppins"/>
          <w:sz w:val="24"/>
          <w:szCs w:val="24"/>
        </w:rPr>
      </w:pPr>
      <w:r w:rsidRPr="00114188">
        <w:rPr>
          <w:rFonts w:ascii="Poppins" w:hAnsi="Poppins" w:cs="Poppins"/>
          <w:sz w:val="24"/>
          <w:szCs w:val="24"/>
        </w:rPr>
        <w:t>*(Continue this pattern for all sections)*</w:t>
      </w:r>
    </w:p>
    <w:p w14:paraId="6C68EC6C" w14:textId="77777777" w:rsidR="00E84220" w:rsidRDefault="00E84220" w:rsidP="00114188">
      <w:pPr>
        <w:rPr>
          <w:rFonts w:ascii="Poppins" w:hAnsi="Poppins" w:cs="Poppins"/>
          <w:sz w:val="24"/>
          <w:szCs w:val="24"/>
        </w:rPr>
      </w:pPr>
    </w:p>
    <w:p w14:paraId="6F77BA3A" w14:textId="5F303137" w:rsidR="00E84220" w:rsidRDefault="00E84220">
      <w:pPr>
        <w:spacing w:after="160" w:line="259" w:lineRule="auto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1EC0C832" w14:textId="77777777" w:rsidR="00E84220" w:rsidRPr="00E84220" w:rsidRDefault="00E84220" w:rsidP="00E84220">
      <w:pPr>
        <w:rPr>
          <w:rFonts w:ascii="Poppins" w:hAnsi="Poppins" w:cs="Poppins"/>
          <w:sz w:val="24"/>
          <w:szCs w:val="24"/>
        </w:rPr>
      </w:pPr>
      <w:r w:rsidRPr="00E84220">
        <w:rPr>
          <w:rFonts w:ascii="Poppins" w:hAnsi="Poppins" w:cs="Poppins"/>
          <w:sz w:val="24"/>
          <w:szCs w:val="24"/>
        </w:rPr>
        <w:lastRenderedPageBreak/>
        <w:t xml:space="preserve">Here’s a </w:t>
      </w:r>
      <w:r w:rsidRPr="00E84220">
        <w:rPr>
          <w:rFonts w:ascii="Poppins" w:hAnsi="Poppins" w:cs="Poppins"/>
          <w:b/>
          <w:bCs/>
          <w:sz w:val="24"/>
          <w:szCs w:val="24"/>
        </w:rPr>
        <w:t>high-quality prompt example</w:t>
      </w:r>
      <w:r w:rsidRPr="00E84220">
        <w:rPr>
          <w:rFonts w:ascii="Poppins" w:hAnsi="Poppins" w:cs="Poppins"/>
          <w:sz w:val="24"/>
          <w:szCs w:val="24"/>
        </w:rPr>
        <w:t xml:space="preserve"> that uses the </w:t>
      </w:r>
      <w:r w:rsidRPr="00E84220">
        <w:rPr>
          <w:rFonts w:ascii="Poppins" w:hAnsi="Poppins" w:cs="Poppins"/>
          <w:b/>
          <w:bCs/>
          <w:sz w:val="24"/>
          <w:szCs w:val="24"/>
        </w:rPr>
        <w:t>Instructions + Markdown Prompting</w:t>
      </w:r>
      <w:r w:rsidRPr="00E84220">
        <w:rPr>
          <w:rFonts w:ascii="Poppins" w:hAnsi="Poppins" w:cs="Poppins"/>
          <w:sz w:val="24"/>
          <w:szCs w:val="24"/>
        </w:rPr>
        <w:t xml:space="preserve"> technique for a real-world scenario: </w:t>
      </w:r>
      <w:r w:rsidRPr="00E84220">
        <w:rPr>
          <w:rFonts w:ascii="Poppins" w:hAnsi="Poppins" w:cs="Poppins"/>
          <w:i/>
          <w:iCs/>
          <w:sz w:val="24"/>
          <w:szCs w:val="24"/>
        </w:rPr>
        <w:t>Generate a technical blog outline on “Graph Data Science with LLMs.”</w:t>
      </w:r>
    </w:p>
    <w:p w14:paraId="64CCE03B" w14:textId="77777777" w:rsidR="00E84220" w:rsidRPr="00E84220" w:rsidRDefault="00000000" w:rsidP="00E8422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pict w14:anchorId="1A573609">
          <v:rect id="_x0000_i1026" style="width:0;height:1.5pt" o:hralign="center" o:hrstd="t" o:hr="t" fillcolor="#a0a0a0" stroked="f"/>
        </w:pict>
      </w:r>
    </w:p>
    <w:p w14:paraId="22C32EDF" w14:textId="77777777" w:rsidR="00E84220" w:rsidRPr="00E84220" w:rsidRDefault="00E84220" w:rsidP="00E84220">
      <w:pPr>
        <w:rPr>
          <w:rFonts w:ascii="Poppins" w:hAnsi="Poppins" w:cs="Poppins"/>
          <w:b/>
          <w:bCs/>
          <w:sz w:val="24"/>
          <w:szCs w:val="24"/>
        </w:rPr>
      </w:pPr>
      <w:r w:rsidRPr="00E8422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84220">
        <w:rPr>
          <w:rFonts w:ascii="Poppins" w:hAnsi="Poppins" w:cs="Poppins"/>
          <w:b/>
          <w:bCs/>
          <w:sz w:val="24"/>
          <w:szCs w:val="24"/>
        </w:rPr>
        <w:t xml:space="preserve"> Prompt Example: Instructions + Markdown</w:t>
      </w:r>
    </w:p>
    <w:p w14:paraId="56DCE56B" w14:textId="77777777" w:rsidR="00E84220" w:rsidRDefault="00E84220" w:rsidP="00114188">
      <w:pPr>
        <w:rPr>
          <w:rFonts w:ascii="Poppins" w:hAnsi="Poppins" w:cs="Poppins"/>
          <w:sz w:val="24"/>
          <w:szCs w:val="24"/>
        </w:rPr>
      </w:pPr>
    </w:p>
    <w:p w14:paraId="5CD53704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 Task</w:t>
      </w:r>
    </w:p>
    <w:p w14:paraId="7AAC8A76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Create a **comprehensive blog outline** on the topic: *"Graph Data Science with Large Language Models (LLMs)"*.</w:t>
      </w:r>
    </w:p>
    <w:p w14:paraId="4848D44B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</w:p>
    <w:p w14:paraId="2D050BCD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## Audience</w:t>
      </w:r>
    </w:p>
    <w:p w14:paraId="35A2870C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Data scientists</w:t>
      </w:r>
    </w:p>
    <w:p w14:paraId="3723AD74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AI/ML practitioners</w:t>
      </w:r>
    </w:p>
    <w:p w14:paraId="6EC209AA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Technical leaders</w:t>
      </w:r>
    </w:p>
    <w:p w14:paraId="24F9A663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</w:p>
    <w:p w14:paraId="1870DF89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## Goals</w:t>
      </w:r>
    </w:p>
    <w:p w14:paraId="3D3C4DC2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Explain why Graph Data Science matters</w:t>
      </w:r>
    </w:p>
    <w:p w14:paraId="4D7FCDCA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Highlight the synergy between Graphs and LLMs</w:t>
      </w:r>
    </w:p>
    <w:p w14:paraId="3B068EB5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Include practical use cases and challenges</w:t>
      </w:r>
    </w:p>
    <w:p w14:paraId="059D84CF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</w:p>
    <w:p w14:paraId="06FC9E84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## Requirements</w:t>
      </w:r>
    </w:p>
    <w:p w14:paraId="2459F2F7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**Length:** 7 main sections (with sub-points)</w:t>
      </w:r>
    </w:p>
    <w:p w14:paraId="29CAAC5F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**Tone:** Professional and educational</w:t>
      </w:r>
    </w:p>
    <w:p w14:paraId="5F438CA8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**Format:** Use Markdown headings for sections and bullet points for details</w:t>
      </w:r>
    </w:p>
    <w:p w14:paraId="3D77E232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</w:p>
    <w:p w14:paraId="3B2D77D9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## Output Structure</w:t>
      </w:r>
    </w:p>
    <w:p w14:paraId="5A5B97F2" w14:textId="582A3526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 Blog Title</w:t>
      </w:r>
    </w:p>
    <w:p w14:paraId="06E11022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## Introduction</w:t>
      </w:r>
    </w:p>
    <w:p w14:paraId="0334AD71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Background</w:t>
      </w:r>
    </w:p>
    <w:p w14:paraId="16EE674C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Why it matters</w:t>
      </w:r>
    </w:p>
    <w:p w14:paraId="52FD9EA2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</w:p>
    <w:p w14:paraId="66BB9D64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## Section 1: [Title]</w:t>
      </w:r>
    </w:p>
    <w:p w14:paraId="4691FEC9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Key idea</w:t>
      </w:r>
    </w:p>
    <w:p w14:paraId="69E84FB7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Supporting details</w:t>
      </w:r>
    </w:p>
    <w:p w14:paraId="10471280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</w:p>
    <w:p w14:paraId="119D6503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## Section 2: [Title]</w:t>
      </w:r>
    </w:p>
    <w:p w14:paraId="5E38D385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Key idea</w:t>
      </w:r>
    </w:p>
    <w:p w14:paraId="45176E55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- Supporting details</w:t>
      </w:r>
    </w:p>
    <w:p w14:paraId="2EF084A1" w14:textId="77777777" w:rsidR="009C7263" w:rsidRPr="009C7263" w:rsidRDefault="009C7263" w:rsidP="009C7263">
      <w:pPr>
        <w:rPr>
          <w:rFonts w:ascii="Poppins" w:hAnsi="Poppins" w:cs="Poppins"/>
          <w:sz w:val="24"/>
          <w:szCs w:val="24"/>
        </w:rPr>
      </w:pPr>
    </w:p>
    <w:p w14:paraId="55B6FB3D" w14:textId="5C1CCE7B" w:rsidR="00E84220" w:rsidRDefault="009C7263" w:rsidP="009C7263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  <w:r w:rsidRPr="009C7263">
        <w:rPr>
          <w:rFonts w:ascii="Poppins" w:hAnsi="Poppins" w:cs="Poppins"/>
          <w:sz w:val="24"/>
          <w:szCs w:val="24"/>
        </w:rPr>
        <w:t>*(Continue this pattern for all sections)*</w:t>
      </w:r>
    </w:p>
    <w:p w14:paraId="0733B0C0" w14:textId="77777777" w:rsidR="00180AD9" w:rsidRDefault="00180AD9" w:rsidP="009C7263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</w:p>
    <w:p w14:paraId="31281A08" w14:textId="77777777" w:rsidR="00180AD9" w:rsidRDefault="00180AD9" w:rsidP="009C7263">
      <w:pPr>
        <w:rPr>
          <w:rFonts w:ascii="Poppins" w:hAnsi="Poppins" w:cs="Poppins"/>
          <w:sz w:val="24"/>
          <w:szCs w:val="24"/>
        </w:rPr>
      </w:pPr>
    </w:p>
    <w:p w14:paraId="1ACC2453" w14:textId="72EC46B8" w:rsidR="00180AD9" w:rsidRDefault="00180AD9" w:rsidP="009C7263">
      <w:pPr>
        <w:rPr>
          <w:rFonts w:ascii="Poppins" w:hAnsi="Poppins" w:cs="Poppins"/>
          <w:b/>
          <w:bCs/>
          <w:sz w:val="24"/>
          <w:szCs w:val="24"/>
        </w:rPr>
      </w:pPr>
      <w:r w:rsidRPr="00180AD9">
        <w:rPr>
          <w:rFonts w:ascii="Segoe UI Emoji" w:hAnsi="Segoe UI Emoji" w:cs="Segoe UI Emoji"/>
          <w:sz w:val="24"/>
          <w:szCs w:val="24"/>
        </w:rPr>
        <w:t>✅</w:t>
      </w:r>
      <w:r w:rsidRPr="00180AD9">
        <w:rPr>
          <w:rFonts w:ascii="Poppins" w:hAnsi="Poppins" w:cs="Poppins"/>
          <w:sz w:val="24"/>
          <w:szCs w:val="24"/>
        </w:rPr>
        <w:t xml:space="preserve"> </w:t>
      </w:r>
      <w:r w:rsidRPr="00180AD9">
        <w:rPr>
          <w:rFonts w:ascii="Poppins" w:hAnsi="Poppins" w:cs="Poppins"/>
          <w:b/>
          <w:bCs/>
          <w:sz w:val="24"/>
          <w:szCs w:val="24"/>
        </w:rPr>
        <w:t>Expected Output (Model Response)</w:t>
      </w:r>
    </w:p>
    <w:p w14:paraId="3992F0DE" w14:textId="77777777" w:rsidR="00180AD9" w:rsidRDefault="00180AD9" w:rsidP="009C7263">
      <w:pPr>
        <w:rPr>
          <w:rFonts w:ascii="Poppins" w:hAnsi="Poppins" w:cs="Poppins"/>
          <w:b/>
          <w:bCs/>
          <w:sz w:val="24"/>
          <w:szCs w:val="24"/>
        </w:rPr>
      </w:pPr>
    </w:p>
    <w:p w14:paraId="2A28011E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 Graph Data Science with Large Language Models: A New Frontier</w:t>
      </w:r>
    </w:p>
    <w:p w14:paraId="5BBF9465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5FACBEE1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Introduction</w:t>
      </w:r>
    </w:p>
    <w:p w14:paraId="0123B5ED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Overview of Graph Data Science (GDS)</w:t>
      </w:r>
    </w:p>
    <w:p w14:paraId="5207060F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Why GDS is critical for complex, interconnected data</w:t>
      </w:r>
    </w:p>
    <w:p w14:paraId="728059CB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Role of LLMs in knowledge representation</w:t>
      </w:r>
    </w:p>
    <w:p w14:paraId="4101BF13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7B0C1F54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Section 1: Understanding Graph Data Science</w:t>
      </w:r>
    </w:p>
    <w:p w14:paraId="1B1ADB25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Graph theory basics</w:t>
      </w:r>
    </w:p>
    <w:p w14:paraId="7055D735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Key algorithms: PageRank, community detection</w:t>
      </w:r>
    </w:p>
    <w:p w14:paraId="282DF202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Common use cases: fraud detection, recommendation systems</w:t>
      </w:r>
    </w:p>
    <w:p w14:paraId="05AA03FB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66677213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Section 2: Why Combine GDS with LLMs?</w:t>
      </w:r>
    </w:p>
    <w:p w14:paraId="29901E17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Complementary strengths: structure vs. language</w:t>
      </w:r>
    </w:p>
    <w:p w14:paraId="18DF345F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Enhanced reasoning over graph-structured data</w:t>
      </w:r>
    </w:p>
    <w:p w14:paraId="45E8D616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Real-world applications: knowledge graphs, semantic search</w:t>
      </w:r>
    </w:p>
    <w:p w14:paraId="1069DEF7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489B5C75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Section 3: Key Use Cases</w:t>
      </w:r>
    </w:p>
    <w:p w14:paraId="0B36CD39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Cybersecurity: anomaly detection with graphs + LLM</w:t>
      </w:r>
    </w:p>
    <w:p w14:paraId="506BB994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Enterprise search powered by graph embeddings</w:t>
      </w:r>
    </w:p>
    <w:p w14:paraId="4FBB539B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Drug discovery and biological networks</w:t>
      </w:r>
    </w:p>
    <w:p w14:paraId="60835047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28AB8E02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Section 4: Architectural Approaches</w:t>
      </w:r>
    </w:p>
    <w:p w14:paraId="5873B0E0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Using GNNs + LLMs</w:t>
      </w:r>
    </w:p>
    <w:p w14:paraId="69556C85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 xml:space="preserve">- RAG with graph databases (Neo4j, </w:t>
      </w:r>
      <w:proofErr w:type="spellStart"/>
      <w:r w:rsidRPr="00180AD9">
        <w:rPr>
          <w:rFonts w:ascii="Poppins" w:hAnsi="Poppins" w:cs="Poppins"/>
          <w:sz w:val="24"/>
          <w:szCs w:val="24"/>
        </w:rPr>
        <w:t>TigerGraph</w:t>
      </w:r>
      <w:proofErr w:type="spellEnd"/>
      <w:r w:rsidRPr="00180AD9">
        <w:rPr>
          <w:rFonts w:ascii="Poppins" w:hAnsi="Poppins" w:cs="Poppins"/>
          <w:sz w:val="24"/>
          <w:szCs w:val="24"/>
        </w:rPr>
        <w:t>)</w:t>
      </w:r>
    </w:p>
    <w:p w14:paraId="0D3120C8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Pipelines for hybrid AI</w:t>
      </w:r>
    </w:p>
    <w:p w14:paraId="30C352CD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504C5A83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Section 5: Implementation Challenges</w:t>
      </w:r>
    </w:p>
    <w:p w14:paraId="1C393DD7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Data integration complexity</w:t>
      </w:r>
    </w:p>
    <w:p w14:paraId="5B062A4F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Computational cost</w:t>
      </w:r>
    </w:p>
    <w:p w14:paraId="1692044D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Explainability concerns</w:t>
      </w:r>
    </w:p>
    <w:p w14:paraId="7ABBAB27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0CA1E551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Section 6: Future Directions</w:t>
      </w:r>
    </w:p>
    <w:p w14:paraId="39E70880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Graph-augmented reasoning</w:t>
      </w:r>
    </w:p>
    <w:p w14:paraId="6F3DF98D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Multi-modal graph embeddings</w:t>
      </w:r>
    </w:p>
    <w:p w14:paraId="379B9B5F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lastRenderedPageBreak/>
        <w:t>- Autonomous AI agents leveraging graphs</w:t>
      </w:r>
    </w:p>
    <w:p w14:paraId="67A45CCF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</w:p>
    <w:p w14:paraId="27894E1D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## Conclusion</w:t>
      </w:r>
    </w:p>
    <w:p w14:paraId="59866B00" w14:textId="77777777" w:rsidR="00180AD9" w:rsidRPr="00180AD9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Summary of benefits</w:t>
      </w:r>
    </w:p>
    <w:p w14:paraId="0EF4D059" w14:textId="75996476" w:rsidR="003D3D87" w:rsidRDefault="00180AD9" w:rsidP="00180AD9">
      <w:pPr>
        <w:rPr>
          <w:rFonts w:ascii="Poppins" w:hAnsi="Poppins" w:cs="Poppins"/>
          <w:sz w:val="24"/>
          <w:szCs w:val="24"/>
        </w:rPr>
      </w:pPr>
      <w:r w:rsidRPr="00180AD9">
        <w:rPr>
          <w:rFonts w:ascii="Poppins" w:hAnsi="Poppins" w:cs="Poppins"/>
          <w:sz w:val="24"/>
          <w:szCs w:val="24"/>
        </w:rPr>
        <w:t>- Call to action for practitioners</w:t>
      </w:r>
    </w:p>
    <w:p w14:paraId="18B00326" w14:textId="77777777" w:rsidR="003D3D87" w:rsidRDefault="003D3D87">
      <w:pPr>
        <w:spacing w:after="160" w:line="259" w:lineRule="auto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75583A19" w14:textId="77777777" w:rsidR="003D3D87" w:rsidRPr="003D3D87" w:rsidRDefault="003D3D87" w:rsidP="003D3D87">
      <w:pPr>
        <w:rPr>
          <w:rFonts w:ascii="Poppins" w:hAnsi="Poppins" w:cs="Poppins"/>
          <w:b/>
          <w:bCs/>
          <w:i/>
          <w:iCs/>
          <w:color w:val="0070C0"/>
          <w:sz w:val="36"/>
          <w:szCs w:val="36"/>
        </w:rPr>
      </w:pPr>
      <w:r w:rsidRPr="003D3D87">
        <w:rPr>
          <w:rFonts w:ascii="Poppins" w:hAnsi="Poppins" w:cs="Poppins"/>
          <w:b/>
          <w:bCs/>
          <w:i/>
          <w:iCs/>
          <w:color w:val="0070C0"/>
          <w:sz w:val="36"/>
          <w:szCs w:val="36"/>
        </w:rPr>
        <w:lastRenderedPageBreak/>
        <w:t>6-Point Magic Prompt Formula Template</w:t>
      </w:r>
    </w:p>
    <w:p w14:paraId="15CECDE4" w14:textId="77777777" w:rsidR="003D3D87" w:rsidRDefault="003D3D87" w:rsidP="003D3D87">
      <w:pPr>
        <w:rPr>
          <w:rFonts w:ascii="Poppins" w:hAnsi="Poppins" w:cs="Poppins"/>
          <w:sz w:val="24"/>
          <w:szCs w:val="24"/>
        </w:rPr>
      </w:pPr>
    </w:p>
    <w:p w14:paraId="3E671E89" w14:textId="724680F9" w:rsidR="003D3D87" w:rsidRPr="003D3D87" w:rsidRDefault="003D3D87" w:rsidP="003D3D87">
      <w:pPr>
        <w:rPr>
          <w:rFonts w:ascii="Poppins" w:hAnsi="Poppins" w:cs="Poppins"/>
          <w:b/>
          <w:bCs/>
          <w:sz w:val="24"/>
          <w:szCs w:val="24"/>
        </w:rPr>
      </w:pPr>
      <w:r w:rsidRPr="003D3D87">
        <w:rPr>
          <w:rFonts w:ascii="Poppins" w:hAnsi="Poppins" w:cs="Poppins"/>
          <w:b/>
          <w:bCs/>
          <w:sz w:val="24"/>
          <w:szCs w:val="24"/>
        </w:rPr>
        <w:t xml:space="preserve">**Persona:**  </w:t>
      </w:r>
    </w:p>
    <w:p w14:paraId="150B3FE5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>You are an expert prompt engineer with deep expertise in crafting effective and precise prompts for AI language models.</w:t>
      </w:r>
    </w:p>
    <w:p w14:paraId="6B9EEAA9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</w:p>
    <w:p w14:paraId="4A9D579F" w14:textId="77777777" w:rsidR="003D3D87" w:rsidRPr="003D3D87" w:rsidRDefault="003D3D87" w:rsidP="003D3D87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3D3D87">
        <w:rPr>
          <w:rFonts w:ascii="Poppins" w:hAnsi="Poppins" w:cs="Poppins"/>
          <w:b/>
          <w:bCs/>
          <w:sz w:val="24"/>
          <w:szCs w:val="24"/>
        </w:rPr>
        <w:t xml:space="preserve">**Context:**  </w:t>
      </w:r>
    </w:p>
    <w:p w14:paraId="11373CEA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>You have been asked to develop a detailed, structured prompt that guides an AI to solve a complex task efficiently and accurately.</w:t>
      </w:r>
    </w:p>
    <w:p w14:paraId="0F28A1CC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</w:p>
    <w:p w14:paraId="24D3B8D9" w14:textId="77777777" w:rsidR="003D3D87" w:rsidRPr="003D3D87" w:rsidRDefault="003D3D87" w:rsidP="003D3D87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3D3D87">
        <w:rPr>
          <w:rFonts w:ascii="Poppins" w:hAnsi="Poppins" w:cs="Poppins"/>
          <w:b/>
          <w:bCs/>
          <w:sz w:val="24"/>
          <w:szCs w:val="24"/>
        </w:rPr>
        <w:t xml:space="preserve">**Task:**  </w:t>
      </w:r>
    </w:p>
    <w:p w14:paraId="696716F9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>Create a detailed prompt using the 6-point magic prompt formula that includes the following elements: Persona, Context, Task, Example, Format, and Tone. The prompt should ensure clarity and maximize the quality of the AI's response.</w:t>
      </w:r>
    </w:p>
    <w:p w14:paraId="32E94CDD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</w:p>
    <w:p w14:paraId="3B367E2C" w14:textId="77777777" w:rsidR="003D3D87" w:rsidRPr="003D3D87" w:rsidRDefault="003D3D87" w:rsidP="003D3D87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3D3D87">
        <w:rPr>
          <w:rFonts w:ascii="Poppins" w:hAnsi="Poppins" w:cs="Poppins"/>
          <w:b/>
          <w:bCs/>
          <w:sz w:val="24"/>
          <w:szCs w:val="24"/>
        </w:rPr>
        <w:t xml:space="preserve">**Example:**  </w:t>
      </w:r>
    </w:p>
    <w:p w14:paraId="34932731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>For instance, when asking the AI to generate a product description, the prompt should specify the user's role, background information about the product, the specific request (e.g., write a 100-word description highlighting unique features), provide an example description, define the expected response format (e.g., bullet points or paragraphs), and set the tone (e.g., professional and persuasive).</w:t>
      </w:r>
    </w:p>
    <w:p w14:paraId="0C53480A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</w:p>
    <w:p w14:paraId="71FF54D0" w14:textId="77777777" w:rsidR="003D3D87" w:rsidRPr="003D3D87" w:rsidRDefault="003D3D87" w:rsidP="003D3D87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3D3D87">
        <w:rPr>
          <w:rFonts w:ascii="Poppins" w:hAnsi="Poppins" w:cs="Poppins"/>
          <w:b/>
          <w:bCs/>
          <w:sz w:val="24"/>
          <w:szCs w:val="24"/>
        </w:rPr>
        <w:t xml:space="preserve">**Format:**  </w:t>
      </w:r>
    </w:p>
    <w:p w14:paraId="6B659DB4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 xml:space="preserve">- Use clear markdown formatting.  </w:t>
      </w:r>
    </w:p>
    <w:p w14:paraId="34600332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 xml:space="preserve">- Use headings and bullet points where appropriate.  </w:t>
      </w:r>
    </w:p>
    <w:p w14:paraId="626751EE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 xml:space="preserve">- Clearly label each of the six elements in the prompt.  </w:t>
      </w:r>
    </w:p>
    <w:p w14:paraId="30BEFD37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>- Provide a concise example within the prompt text.</w:t>
      </w:r>
    </w:p>
    <w:p w14:paraId="2A04F415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</w:p>
    <w:p w14:paraId="1B149FF3" w14:textId="77777777" w:rsidR="003D3D87" w:rsidRPr="003D3D87" w:rsidRDefault="003D3D87" w:rsidP="003D3D87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3D3D87">
        <w:rPr>
          <w:rFonts w:ascii="Poppins" w:hAnsi="Poppins" w:cs="Poppins"/>
          <w:b/>
          <w:bCs/>
          <w:sz w:val="24"/>
          <w:szCs w:val="24"/>
        </w:rPr>
        <w:t xml:space="preserve">**Tone:**  </w:t>
      </w:r>
    </w:p>
    <w:p w14:paraId="0148EA59" w14:textId="77777777" w:rsidR="003D3D87" w:rsidRPr="003D3D87" w:rsidRDefault="003D3D87" w:rsidP="003D3D87">
      <w:pPr>
        <w:jc w:val="both"/>
        <w:rPr>
          <w:rFonts w:ascii="Poppins" w:hAnsi="Poppins" w:cs="Poppins"/>
          <w:sz w:val="24"/>
          <w:szCs w:val="24"/>
        </w:rPr>
      </w:pPr>
      <w:r w:rsidRPr="003D3D87">
        <w:rPr>
          <w:rFonts w:ascii="Poppins" w:hAnsi="Poppins" w:cs="Poppins"/>
          <w:sz w:val="24"/>
          <w:szCs w:val="24"/>
        </w:rPr>
        <w:t xml:space="preserve">Professional, clear, and instructional; directly guiding the AI to produce a </w:t>
      </w:r>
      <w:proofErr w:type="gramStart"/>
      <w:r w:rsidRPr="003D3D87">
        <w:rPr>
          <w:rFonts w:ascii="Poppins" w:hAnsi="Poppins" w:cs="Poppins"/>
          <w:sz w:val="24"/>
          <w:szCs w:val="24"/>
        </w:rPr>
        <w:t>high quality</w:t>
      </w:r>
      <w:proofErr w:type="gramEnd"/>
      <w:r w:rsidRPr="003D3D87">
        <w:rPr>
          <w:rFonts w:ascii="Poppins" w:hAnsi="Poppins" w:cs="Poppins"/>
          <w:sz w:val="24"/>
          <w:szCs w:val="24"/>
        </w:rPr>
        <w:t xml:space="preserve"> response.</w:t>
      </w:r>
    </w:p>
    <w:p w14:paraId="65530D3B" w14:textId="77777777" w:rsidR="003D3D87" w:rsidRPr="003D3D87" w:rsidRDefault="003D3D87" w:rsidP="003D3D87">
      <w:pPr>
        <w:rPr>
          <w:rFonts w:ascii="Poppins" w:hAnsi="Poppins" w:cs="Poppins"/>
          <w:sz w:val="24"/>
          <w:szCs w:val="24"/>
        </w:rPr>
      </w:pPr>
    </w:p>
    <w:sectPr w:rsidR="003D3D87" w:rsidRPr="003D3D87" w:rsidSect="001A4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6D19"/>
    <w:multiLevelType w:val="hybridMultilevel"/>
    <w:tmpl w:val="39D4F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B40B7"/>
    <w:multiLevelType w:val="hybridMultilevel"/>
    <w:tmpl w:val="BED2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267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C97C01"/>
    <w:multiLevelType w:val="hybridMultilevel"/>
    <w:tmpl w:val="F42AB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815819"/>
    <w:multiLevelType w:val="multilevel"/>
    <w:tmpl w:val="C4A0B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AG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81353"/>
    <w:multiLevelType w:val="hybridMultilevel"/>
    <w:tmpl w:val="3C2A7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27E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B32E71"/>
    <w:multiLevelType w:val="hybridMultilevel"/>
    <w:tmpl w:val="C7CE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A4FBA"/>
    <w:multiLevelType w:val="hybridMultilevel"/>
    <w:tmpl w:val="AB7E7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9C75D3"/>
    <w:multiLevelType w:val="hybridMultilevel"/>
    <w:tmpl w:val="C142B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EB3092"/>
    <w:multiLevelType w:val="hybridMultilevel"/>
    <w:tmpl w:val="17A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C3464"/>
    <w:multiLevelType w:val="multilevel"/>
    <w:tmpl w:val="3AF0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92FA2"/>
    <w:multiLevelType w:val="multilevel"/>
    <w:tmpl w:val="41C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C4A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E14DC2"/>
    <w:multiLevelType w:val="hybridMultilevel"/>
    <w:tmpl w:val="A462F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7105A"/>
    <w:multiLevelType w:val="hybridMultilevel"/>
    <w:tmpl w:val="0B8C52A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6" w15:restartNumberingAfterBreak="0">
    <w:nsid w:val="547B4672"/>
    <w:multiLevelType w:val="hybridMultilevel"/>
    <w:tmpl w:val="84B6C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53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FA26B1"/>
    <w:multiLevelType w:val="hybridMultilevel"/>
    <w:tmpl w:val="B10A4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F22D0E"/>
    <w:multiLevelType w:val="hybridMultilevel"/>
    <w:tmpl w:val="727EB18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0" w15:restartNumberingAfterBreak="0">
    <w:nsid w:val="5AF77FBF"/>
    <w:multiLevelType w:val="hybridMultilevel"/>
    <w:tmpl w:val="1034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861FD"/>
    <w:multiLevelType w:val="hybridMultilevel"/>
    <w:tmpl w:val="D74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B10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B614842"/>
    <w:multiLevelType w:val="hybridMultilevel"/>
    <w:tmpl w:val="9BA22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5025F3"/>
    <w:multiLevelType w:val="hybridMultilevel"/>
    <w:tmpl w:val="38AC9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7E2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090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BD05B7"/>
    <w:multiLevelType w:val="multilevel"/>
    <w:tmpl w:val="E326A688"/>
    <w:lvl w:ilvl="0">
      <w:start w:val="1"/>
      <w:numFmt w:val="decimal"/>
      <w:pStyle w:val="AGHeading1"/>
      <w:lvlText w:val="%1."/>
      <w:lvlJc w:val="left"/>
      <w:pPr>
        <w:ind w:left="360" w:hanging="360"/>
      </w:pPr>
    </w:lvl>
    <w:lvl w:ilvl="1">
      <w:start w:val="1"/>
      <w:numFmt w:val="decimal"/>
      <w:pStyle w:val="AGHeading2"/>
      <w:lvlText w:val="%1.%2."/>
      <w:lvlJc w:val="left"/>
      <w:pPr>
        <w:ind w:left="792" w:hanging="432"/>
      </w:pPr>
    </w:lvl>
    <w:lvl w:ilvl="2">
      <w:start w:val="1"/>
      <w:numFmt w:val="decimal"/>
      <w:pStyle w:val="AGHeading30"/>
      <w:lvlText w:val="%1.%2.%3."/>
      <w:lvlJc w:val="left"/>
      <w:pPr>
        <w:ind w:left="1224" w:hanging="504"/>
      </w:pPr>
    </w:lvl>
    <w:lvl w:ilvl="3">
      <w:start w:val="1"/>
      <w:numFmt w:val="decimal"/>
      <w:pStyle w:val="AGHeading4"/>
      <w:lvlText w:val="%1.%2.%3.%4."/>
      <w:lvlJc w:val="left"/>
      <w:pPr>
        <w:ind w:left="1728" w:hanging="648"/>
      </w:pPr>
    </w:lvl>
    <w:lvl w:ilvl="4">
      <w:start w:val="1"/>
      <w:numFmt w:val="decimal"/>
      <w:pStyle w:val="AG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AG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AG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AGNor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902720"/>
    <w:multiLevelType w:val="hybridMultilevel"/>
    <w:tmpl w:val="4BD6D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9660940">
    <w:abstractNumId w:val="24"/>
  </w:num>
  <w:num w:numId="2" w16cid:durableId="1662077141">
    <w:abstractNumId w:val="9"/>
  </w:num>
  <w:num w:numId="3" w16cid:durableId="942301561">
    <w:abstractNumId w:val="23"/>
  </w:num>
  <w:num w:numId="4" w16cid:durableId="1417439981">
    <w:abstractNumId w:val="0"/>
  </w:num>
  <w:num w:numId="5" w16cid:durableId="1181314573">
    <w:abstractNumId w:val="28"/>
  </w:num>
  <w:num w:numId="6" w16cid:durableId="1640568187">
    <w:abstractNumId w:val="10"/>
  </w:num>
  <w:num w:numId="7" w16cid:durableId="1069888603">
    <w:abstractNumId w:val="13"/>
  </w:num>
  <w:num w:numId="8" w16cid:durableId="234777516">
    <w:abstractNumId w:val="25"/>
  </w:num>
  <w:num w:numId="9" w16cid:durableId="1136609767">
    <w:abstractNumId w:val="26"/>
  </w:num>
  <w:num w:numId="10" w16cid:durableId="1825663888">
    <w:abstractNumId w:val="22"/>
  </w:num>
  <w:num w:numId="11" w16cid:durableId="890652900">
    <w:abstractNumId w:val="2"/>
  </w:num>
  <w:num w:numId="12" w16cid:durableId="360131808">
    <w:abstractNumId w:val="17"/>
  </w:num>
  <w:num w:numId="13" w16cid:durableId="2074234746">
    <w:abstractNumId w:val="4"/>
  </w:num>
  <w:num w:numId="14" w16cid:durableId="1337881285">
    <w:abstractNumId w:val="15"/>
  </w:num>
  <w:num w:numId="15" w16cid:durableId="1781603398">
    <w:abstractNumId w:val="19"/>
  </w:num>
  <w:num w:numId="16" w16cid:durableId="846939865">
    <w:abstractNumId w:val="6"/>
  </w:num>
  <w:num w:numId="17" w16cid:durableId="856426140">
    <w:abstractNumId w:val="8"/>
  </w:num>
  <w:num w:numId="18" w16cid:durableId="133109078">
    <w:abstractNumId w:val="5"/>
  </w:num>
  <w:num w:numId="19" w16cid:durableId="1621761041">
    <w:abstractNumId w:val="27"/>
  </w:num>
  <w:num w:numId="20" w16cid:durableId="741171940">
    <w:abstractNumId w:val="27"/>
  </w:num>
  <w:num w:numId="21" w16cid:durableId="13113474">
    <w:abstractNumId w:val="27"/>
  </w:num>
  <w:num w:numId="22" w16cid:durableId="1440368636">
    <w:abstractNumId w:val="11"/>
  </w:num>
  <w:num w:numId="23" w16cid:durableId="498424408">
    <w:abstractNumId w:val="12"/>
  </w:num>
  <w:num w:numId="24" w16cid:durableId="362172975">
    <w:abstractNumId w:val="3"/>
  </w:num>
  <w:num w:numId="25" w16cid:durableId="420568764">
    <w:abstractNumId w:val="1"/>
  </w:num>
  <w:num w:numId="26" w16cid:durableId="671299235">
    <w:abstractNumId w:val="16"/>
  </w:num>
  <w:num w:numId="27" w16cid:durableId="1625428707">
    <w:abstractNumId w:val="14"/>
  </w:num>
  <w:num w:numId="28" w16cid:durableId="1110011082">
    <w:abstractNumId w:val="18"/>
  </w:num>
  <w:num w:numId="29" w16cid:durableId="27797451">
    <w:abstractNumId w:val="21"/>
  </w:num>
  <w:num w:numId="30" w16cid:durableId="1817531051">
    <w:abstractNumId w:val="7"/>
  </w:num>
  <w:num w:numId="31" w16cid:durableId="20844471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F"/>
    <w:rsid w:val="00050026"/>
    <w:rsid w:val="00080BB4"/>
    <w:rsid w:val="000870F9"/>
    <w:rsid w:val="00091A53"/>
    <w:rsid w:val="00094C62"/>
    <w:rsid w:val="000F1912"/>
    <w:rsid w:val="00105382"/>
    <w:rsid w:val="00114188"/>
    <w:rsid w:val="00123B55"/>
    <w:rsid w:val="00126EB1"/>
    <w:rsid w:val="0012748B"/>
    <w:rsid w:val="00131FA5"/>
    <w:rsid w:val="001376F6"/>
    <w:rsid w:val="00151053"/>
    <w:rsid w:val="0016051A"/>
    <w:rsid w:val="001659FF"/>
    <w:rsid w:val="0016630E"/>
    <w:rsid w:val="00180AD9"/>
    <w:rsid w:val="001A4596"/>
    <w:rsid w:val="001F00D1"/>
    <w:rsid w:val="00247352"/>
    <w:rsid w:val="002718EB"/>
    <w:rsid w:val="00273FB6"/>
    <w:rsid w:val="002A769E"/>
    <w:rsid w:val="002C5CCF"/>
    <w:rsid w:val="002E0761"/>
    <w:rsid w:val="002F6217"/>
    <w:rsid w:val="0034116F"/>
    <w:rsid w:val="00365C6B"/>
    <w:rsid w:val="003C1A81"/>
    <w:rsid w:val="003C6589"/>
    <w:rsid w:val="003C76C6"/>
    <w:rsid w:val="003D3D87"/>
    <w:rsid w:val="0040009F"/>
    <w:rsid w:val="00452742"/>
    <w:rsid w:val="00491611"/>
    <w:rsid w:val="004B7D2E"/>
    <w:rsid w:val="004F7834"/>
    <w:rsid w:val="00530563"/>
    <w:rsid w:val="00537F6B"/>
    <w:rsid w:val="005413FB"/>
    <w:rsid w:val="00567778"/>
    <w:rsid w:val="00586F62"/>
    <w:rsid w:val="005B6742"/>
    <w:rsid w:val="005E4082"/>
    <w:rsid w:val="005F2412"/>
    <w:rsid w:val="005F4103"/>
    <w:rsid w:val="005F48EA"/>
    <w:rsid w:val="0060007E"/>
    <w:rsid w:val="00642837"/>
    <w:rsid w:val="00650EAF"/>
    <w:rsid w:val="00653BCD"/>
    <w:rsid w:val="0068243E"/>
    <w:rsid w:val="006910D3"/>
    <w:rsid w:val="006B023B"/>
    <w:rsid w:val="00703B40"/>
    <w:rsid w:val="007805D6"/>
    <w:rsid w:val="007874F4"/>
    <w:rsid w:val="00796C0B"/>
    <w:rsid w:val="007C41E5"/>
    <w:rsid w:val="007C61C8"/>
    <w:rsid w:val="007D3E13"/>
    <w:rsid w:val="007E4838"/>
    <w:rsid w:val="007E5D6F"/>
    <w:rsid w:val="00836ABD"/>
    <w:rsid w:val="00872C81"/>
    <w:rsid w:val="008C31EF"/>
    <w:rsid w:val="009312DC"/>
    <w:rsid w:val="00941D8E"/>
    <w:rsid w:val="00942449"/>
    <w:rsid w:val="00975280"/>
    <w:rsid w:val="00994EFC"/>
    <w:rsid w:val="009B72F0"/>
    <w:rsid w:val="009C7263"/>
    <w:rsid w:val="009F1263"/>
    <w:rsid w:val="00A4527F"/>
    <w:rsid w:val="00A66D77"/>
    <w:rsid w:val="00A728D5"/>
    <w:rsid w:val="00AC2588"/>
    <w:rsid w:val="00B02330"/>
    <w:rsid w:val="00B227D9"/>
    <w:rsid w:val="00B3532E"/>
    <w:rsid w:val="00B35525"/>
    <w:rsid w:val="00B50161"/>
    <w:rsid w:val="00B779D3"/>
    <w:rsid w:val="00B90EC2"/>
    <w:rsid w:val="00C05046"/>
    <w:rsid w:val="00C5158E"/>
    <w:rsid w:val="00C9762D"/>
    <w:rsid w:val="00CB7F0F"/>
    <w:rsid w:val="00CC562A"/>
    <w:rsid w:val="00CD5699"/>
    <w:rsid w:val="00CF2E7E"/>
    <w:rsid w:val="00D6657B"/>
    <w:rsid w:val="00D753DE"/>
    <w:rsid w:val="00DC0913"/>
    <w:rsid w:val="00DD0B2E"/>
    <w:rsid w:val="00DD1E8D"/>
    <w:rsid w:val="00DD2F59"/>
    <w:rsid w:val="00DF0AA4"/>
    <w:rsid w:val="00DF211D"/>
    <w:rsid w:val="00E12B28"/>
    <w:rsid w:val="00E162D6"/>
    <w:rsid w:val="00E22DC7"/>
    <w:rsid w:val="00E4584D"/>
    <w:rsid w:val="00E7649B"/>
    <w:rsid w:val="00E812F4"/>
    <w:rsid w:val="00E84220"/>
    <w:rsid w:val="00E9668D"/>
    <w:rsid w:val="00EC423A"/>
    <w:rsid w:val="00EC5766"/>
    <w:rsid w:val="00ED3847"/>
    <w:rsid w:val="00F00327"/>
    <w:rsid w:val="00F23714"/>
    <w:rsid w:val="00F37B43"/>
    <w:rsid w:val="00F73A59"/>
    <w:rsid w:val="00F76705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BA88"/>
  <w15:chartTrackingRefBased/>
  <w15:docId w15:val="{394F2FEB-2E8D-419E-B6FD-739B403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shishTitle3"/>
    <w:rsid w:val="0034116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AGHeading 1"/>
    <w:basedOn w:val="Normal"/>
    <w:link w:val="Heading1Char"/>
    <w:uiPriority w:val="9"/>
    <w:rsid w:val="002A769E"/>
    <w:pPr>
      <w:numPr>
        <w:numId w:val="13"/>
      </w:numPr>
      <w:jc w:val="both"/>
      <w:outlineLvl w:val="0"/>
    </w:pPr>
    <w:rPr>
      <w:rFonts w:ascii="Arial Narrow" w:hAnsi="Arial Narrow"/>
      <w:b/>
      <w:bCs/>
      <w:color w:val="2F5496"/>
      <w:kern w:val="36"/>
      <w:sz w:val="48"/>
      <w:szCs w:val="48"/>
    </w:rPr>
  </w:style>
  <w:style w:type="paragraph" w:styleId="Heading2">
    <w:name w:val="heading 2"/>
    <w:aliases w:val="Code"/>
    <w:basedOn w:val="Normal"/>
    <w:next w:val="Normal"/>
    <w:link w:val="Heading2Char"/>
    <w:uiPriority w:val="9"/>
    <w:unhideWhenUsed/>
    <w:qFormat/>
    <w:rsid w:val="00530563"/>
    <w:pPr>
      <w:keepNext/>
      <w:keepLines/>
      <w:spacing w:before="40"/>
      <w:outlineLvl w:val="1"/>
    </w:pPr>
    <w:rPr>
      <w:rFonts w:ascii="Courier New" w:eastAsiaTheme="majorEastAsia" w:hAnsi="Courier New" w:cstheme="majorBidi"/>
      <w:b/>
      <w:color w:val="2F5496" w:themeColor="accent1" w:themeShade="BF"/>
      <w:sz w:val="20"/>
      <w:szCs w:val="26"/>
    </w:rPr>
  </w:style>
  <w:style w:type="paragraph" w:styleId="Heading3">
    <w:name w:val="heading 3"/>
    <w:aliases w:val="AGHeading 2"/>
    <w:basedOn w:val="Normal"/>
    <w:link w:val="Heading3Char"/>
    <w:uiPriority w:val="9"/>
    <w:unhideWhenUsed/>
    <w:rsid w:val="002A769E"/>
    <w:pPr>
      <w:numPr>
        <w:ilvl w:val="1"/>
        <w:numId w:val="13"/>
      </w:numPr>
      <w:jc w:val="both"/>
      <w:outlineLvl w:val="2"/>
    </w:pPr>
    <w:rPr>
      <w:rFonts w:ascii="Arial Narrow" w:hAnsi="Arial Narrow"/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hish1">
    <w:name w:val="Ashish1"/>
    <w:basedOn w:val="Normal"/>
    <w:link w:val="Ashish1Char"/>
    <w:autoRedefine/>
    <w:rsid w:val="002E0761"/>
    <w:pPr>
      <w:spacing w:line="276" w:lineRule="auto"/>
    </w:pPr>
    <w:rPr>
      <w:b/>
      <w:bCs/>
      <w:szCs w:val="32"/>
    </w:rPr>
  </w:style>
  <w:style w:type="character" w:customStyle="1" w:styleId="Ashish1Char">
    <w:name w:val="Ashish1 Char"/>
    <w:basedOn w:val="DefaultParagraphFont"/>
    <w:link w:val="Ashish1"/>
    <w:rsid w:val="002E0761"/>
    <w:rPr>
      <w:rFonts w:ascii="Arial Narrow" w:hAnsi="Arial Narrow"/>
      <w:b/>
      <w:bCs/>
      <w:sz w:val="24"/>
      <w:szCs w:val="32"/>
    </w:rPr>
  </w:style>
  <w:style w:type="paragraph" w:customStyle="1" w:styleId="AshishContent">
    <w:name w:val="AshishContent"/>
    <w:basedOn w:val="Normal"/>
    <w:link w:val="AshishContentChar"/>
    <w:rsid w:val="00EC5766"/>
    <w:pPr>
      <w:spacing w:before="120"/>
    </w:pPr>
    <w:rPr>
      <w:rFonts w:eastAsia="Times New Roman" w:cs="Times New Roman"/>
      <w:szCs w:val="28"/>
    </w:rPr>
  </w:style>
  <w:style w:type="character" w:customStyle="1" w:styleId="AshishContentChar">
    <w:name w:val="AshishContent Char"/>
    <w:basedOn w:val="DefaultParagraphFont"/>
    <w:link w:val="AshishContent"/>
    <w:rsid w:val="00EC5766"/>
    <w:rPr>
      <w:rFonts w:ascii="Arial Narrow" w:eastAsia="Times New Roman" w:hAnsi="Arial Narrow" w:cs="Times New Roman"/>
      <w:sz w:val="24"/>
      <w:szCs w:val="28"/>
    </w:rPr>
  </w:style>
  <w:style w:type="paragraph" w:customStyle="1" w:styleId="AshishHeading">
    <w:name w:val="AshishHeading"/>
    <w:basedOn w:val="AshishContent"/>
    <w:link w:val="AshishHeadingChar"/>
    <w:autoRedefine/>
    <w:rsid w:val="001376F6"/>
    <w:pPr>
      <w:contextualSpacing/>
    </w:pPr>
    <w:rPr>
      <w:b/>
      <w:bCs/>
      <w:caps/>
      <w:color w:val="2E74B5" w:themeColor="accent5" w:themeShade="BF"/>
      <w:sz w:val="40"/>
      <w:szCs w:val="40"/>
    </w:rPr>
  </w:style>
  <w:style w:type="character" w:customStyle="1" w:styleId="AshishHeadingChar">
    <w:name w:val="AshishHeading Char"/>
    <w:basedOn w:val="DefaultParagraphFont"/>
    <w:link w:val="AshishHeading"/>
    <w:rsid w:val="001376F6"/>
    <w:rPr>
      <w:rFonts w:ascii="Arial Narrow" w:eastAsia="Times New Roman" w:hAnsi="Arial Narrow" w:cs="Times New Roman"/>
      <w:b/>
      <w:bCs/>
      <w:caps/>
      <w:color w:val="2E74B5" w:themeColor="accent5" w:themeShade="BF"/>
      <w:sz w:val="40"/>
      <w:szCs w:val="40"/>
    </w:rPr>
  </w:style>
  <w:style w:type="paragraph" w:customStyle="1" w:styleId="AshishTitle">
    <w:name w:val="AshishTitle"/>
    <w:basedOn w:val="AshishHeading"/>
    <w:link w:val="AshishTitleChar"/>
    <w:rsid w:val="001A4596"/>
    <w:rPr>
      <w:rFonts w:ascii="Arial Narrow" w:hAnsi="Arial Narrow"/>
      <w:caps w:val="0"/>
      <w:sz w:val="32"/>
    </w:rPr>
  </w:style>
  <w:style w:type="character" w:customStyle="1" w:styleId="AshishTitleChar">
    <w:name w:val="AshishTitle Char"/>
    <w:basedOn w:val="AshishHeadingChar"/>
    <w:link w:val="AshishTitle"/>
    <w:rsid w:val="001A4596"/>
    <w:rPr>
      <w:rFonts w:ascii="Arial Narrow" w:eastAsia="Times New Roman" w:hAnsi="Arial Narrow" w:cs="Times New Roman"/>
      <w:b/>
      <w:bCs/>
      <w:caps w:val="0"/>
      <w:color w:val="2E74B5" w:themeColor="accent5" w:themeShade="BF"/>
      <w:sz w:val="32"/>
      <w:szCs w:val="40"/>
    </w:rPr>
  </w:style>
  <w:style w:type="paragraph" w:customStyle="1" w:styleId="AshishTitle2">
    <w:name w:val="AshishTitle2"/>
    <w:basedOn w:val="AshishTitle"/>
    <w:link w:val="AshishTitle2Char"/>
    <w:autoRedefine/>
    <w:rsid w:val="001376F6"/>
    <w:rPr>
      <w:sz w:val="28"/>
    </w:rPr>
  </w:style>
  <w:style w:type="character" w:customStyle="1" w:styleId="AshishTitle2Char">
    <w:name w:val="AshishTitle2 Char"/>
    <w:basedOn w:val="AshishTitleChar"/>
    <w:link w:val="AshishTitle2"/>
    <w:rsid w:val="001376F6"/>
    <w:rPr>
      <w:rFonts w:ascii="Arial Narrow" w:eastAsia="Times New Roman" w:hAnsi="Arial Narrow" w:cs="Times New Roman"/>
      <w:b/>
      <w:bCs/>
      <w:caps w:val="0"/>
      <w:color w:val="2E74B5" w:themeColor="accent5" w:themeShade="BF"/>
      <w:sz w:val="28"/>
      <w:szCs w:val="40"/>
    </w:rPr>
  </w:style>
  <w:style w:type="character" w:customStyle="1" w:styleId="Heading2Char">
    <w:name w:val="Heading 2 Char"/>
    <w:aliases w:val="Code Char"/>
    <w:basedOn w:val="DefaultParagraphFont"/>
    <w:link w:val="Heading2"/>
    <w:uiPriority w:val="9"/>
    <w:rsid w:val="00530563"/>
    <w:rPr>
      <w:rFonts w:ascii="Courier New" w:eastAsiaTheme="majorEastAsia" w:hAnsi="Courier New" w:cstheme="majorBidi"/>
      <w:b/>
      <w:color w:val="2F5496" w:themeColor="accent1" w:themeShade="BF"/>
      <w:sz w:val="20"/>
      <w:szCs w:val="26"/>
    </w:rPr>
  </w:style>
  <w:style w:type="character" w:customStyle="1" w:styleId="Heading1Char">
    <w:name w:val="Heading 1 Char"/>
    <w:aliases w:val="AGHeading 1 Char"/>
    <w:basedOn w:val="DefaultParagraphFont"/>
    <w:link w:val="Heading1"/>
    <w:uiPriority w:val="9"/>
    <w:rsid w:val="002A769E"/>
    <w:rPr>
      <w:rFonts w:ascii="Arial Narrow" w:hAnsi="Arial Narrow" w:cs="Calibri"/>
      <w:b/>
      <w:bCs/>
      <w:color w:val="2F5496"/>
      <w:kern w:val="36"/>
      <w:sz w:val="48"/>
      <w:szCs w:val="48"/>
    </w:rPr>
  </w:style>
  <w:style w:type="character" w:customStyle="1" w:styleId="Heading3Char">
    <w:name w:val="Heading 3 Char"/>
    <w:aliases w:val="AGHeading 2 Char"/>
    <w:basedOn w:val="DefaultParagraphFont"/>
    <w:link w:val="Heading3"/>
    <w:uiPriority w:val="9"/>
    <w:rsid w:val="002A769E"/>
    <w:rPr>
      <w:rFonts w:ascii="Arial Narrow" w:hAnsi="Arial Narrow" w:cs="Calibri"/>
      <w:b/>
      <w:bCs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1A4596"/>
    <w:rPr>
      <w:color w:val="0563C1"/>
      <w:u w:val="single"/>
    </w:rPr>
  </w:style>
  <w:style w:type="paragraph" w:styleId="NoSpacing">
    <w:name w:val="No Spacing"/>
    <w:aliases w:val="Text"/>
    <w:basedOn w:val="Normal"/>
    <w:uiPriority w:val="1"/>
    <w:qFormat/>
    <w:rsid w:val="001A4596"/>
    <w:pPr>
      <w:jc w:val="both"/>
    </w:pPr>
    <w:rPr>
      <w:rFonts w:ascii="Arial Narrow" w:hAnsi="Arial Narrow"/>
      <w:sz w:val="28"/>
      <w:szCs w:val="28"/>
    </w:rPr>
  </w:style>
  <w:style w:type="character" w:styleId="Strong">
    <w:name w:val="Strong"/>
    <w:basedOn w:val="DefaultParagraphFont"/>
    <w:uiPriority w:val="22"/>
    <w:qFormat/>
    <w:rsid w:val="00B355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E4838"/>
    <w:rPr>
      <w:i/>
      <w:iCs/>
      <w:color w:val="4472C4" w:themeColor="accent1"/>
    </w:rPr>
  </w:style>
  <w:style w:type="paragraph" w:customStyle="1" w:styleId="AGHeading3">
    <w:name w:val="AGHeading3"/>
    <w:basedOn w:val="Heading3"/>
    <w:link w:val="AGHeading3Char"/>
    <w:rsid w:val="002A769E"/>
    <w:pPr>
      <w:numPr>
        <w:ilvl w:val="2"/>
      </w:numPr>
    </w:pPr>
    <w:rPr>
      <w:b w:val="0"/>
      <w:bCs w:val="0"/>
      <w:sz w:val="36"/>
      <w:szCs w:val="36"/>
    </w:rPr>
  </w:style>
  <w:style w:type="character" w:customStyle="1" w:styleId="AGHeading3Char">
    <w:name w:val="AGHeading3 Char"/>
    <w:basedOn w:val="Heading3Char"/>
    <w:link w:val="AGHeading3"/>
    <w:rsid w:val="002A769E"/>
    <w:rPr>
      <w:rFonts w:ascii="Arial Narrow" w:hAnsi="Arial Narrow" w:cs="Calibri"/>
      <w:b w:val="0"/>
      <w:bCs w:val="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3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382"/>
    <w:rPr>
      <w:rFonts w:ascii="Calibri" w:hAnsi="Calibri" w:cs="Calibri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F7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872C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GTitle">
    <w:name w:val="AGTitle"/>
    <w:basedOn w:val="Title"/>
    <w:link w:val="AGTitleChar"/>
    <w:qFormat/>
    <w:rsid w:val="00DC0913"/>
    <w:pPr>
      <w:jc w:val="center"/>
    </w:pPr>
    <w:rPr>
      <w:b/>
      <w:bCs/>
      <w:color w:val="ED7D31" w:themeColor="accent2"/>
    </w:rPr>
  </w:style>
  <w:style w:type="character" w:customStyle="1" w:styleId="AGTitleChar">
    <w:name w:val="AGTitle Char"/>
    <w:basedOn w:val="TitleChar"/>
    <w:link w:val="AGTitle"/>
    <w:rsid w:val="00DC0913"/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56"/>
      <w:szCs w:val="56"/>
    </w:rPr>
  </w:style>
  <w:style w:type="paragraph" w:customStyle="1" w:styleId="AGHeading1">
    <w:name w:val="AGHeading1"/>
    <w:basedOn w:val="Heading1"/>
    <w:link w:val="AGHeading1Char"/>
    <w:qFormat/>
    <w:rsid w:val="002718EB"/>
    <w:pPr>
      <w:numPr>
        <w:numId w:val="21"/>
      </w:numPr>
    </w:pPr>
    <w:rPr>
      <w:rFonts w:ascii="Poppins" w:hAnsi="Poppins" w:cs="Poppins"/>
      <w:b w:val="0"/>
      <w:bCs w:val="0"/>
    </w:rPr>
  </w:style>
  <w:style w:type="character" w:customStyle="1" w:styleId="AGHeading1Char">
    <w:name w:val="AGHeading1 Char"/>
    <w:basedOn w:val="Heading1Char"/>
    <w:link w:val="AGHeading1"/>
    <w:rsid w:val="003C6589"/>
    <w:rPr>
      <w:rFonts w:ascii="Poppins" w:hAnsi="Poppins" w:cs="Poppins"/>
      <w:b w:val="0"/>
      <w:bCs w:val="0"/>
      <w:color w:val="2F5496"/>
      <w:kern w:val="36"/>
      <w:sz w:val="48"/>
      <w:szCs w:val="48"/>
    </w:rPr>
  </w:style>
  <w:style w:type="paragraph" w:customStyle="1" w:styleId="AGHeading2">
    <w:name w:val="AGHeading2"/>
    <w:basedOn w:val="Heading1"/>
    <w:link w:val="AGHeading2Char"/>
    <w:autoRedefine/>
    <w:qFormat/>
    <w:rsid w:val="00E4584D"/>
    <w:pPr>
      <w:numPr>
        <w:ilvl w:val="1"/>
        <w:numId w:val="19"/>
      </w:numPr>
    </w:pPr>
    <w:rPr>
      <w:rFonts w:ascii="Poppins" w:hAnsi="Poppins" w:cs="Poppins"/>
      <w:b w:val="0"/>
      <w:bCs w:val="0"/>
      <w:color w:val="538135" w:themeColor="accent6" w:themeShade="BF"/>
      <w:sz w:val="44"/>
      <w:szCs w:val="44"/>
    </w:rPr>
  </w:style>
  <w:style w:type="character" w:customStyle="1" w:styleId="AGHeading2Char">
    <w:name w:val="AGHeading2 Char"/>
    <w:basedOn w:val="Heading1Char"/>
    <w:link w:val="AGHeading2"/>
    <w:rsid w:val="00E4584D"/>
    <w:rPr>
      <w:rFonts w:ascii="Poppins" w:hAnsi="Poppins" w:cs="Poppins"/>
      <w:b w:val="0"/>
      <w:bCs w:val="0"/>
      <w:color w:val="538135" w:themeColor="accent6" w:themeShade="BF"/>
      <w:kern w:val="36"/>
      <w:sz w:val="44"/>
      <w:szCs w:val="44"/>
    </w:rPr>
  </w:style>
  <w:style w:type="paragraph" w:customStyle="1" w:styleId="AGHeading30">
    <w:name w:val="AGHeading 3"/>
    <w:basedOn w:val="AGHeading3"/>
    <w:link w:val="AGHeading3Char0"/>
    <w:autoRedefine/>
    <w:qFormat/>
    <w:rsid w:val="00E4584D"/>
    <w:pPr>
      <w:numPr>
        <w:numId w:val="21"/>
      </w:numPr>
      <w:ind w:left="1890" w:hanging="1134"/>
    </w:pPr>
    <w:rPr>
      <w:rFonts w:ascii="Poppins" w:hAnsi="Poppins" w:cs="Poppins"/>
      <w:bCs/>
      <w:color w:val="833C0B" w:themeColor="accent2" w:themeShade="80"/>
      <w:kern w:val="36"/>
      <w:sz w:val="40"/>
      <w:szCs w:val="40"/>
    </w:rPr>
  </w:style>
  <w:style w:type="character" w:customStyle="1" w:styleId="AGHeading3Char0">
    <w:name w:val="AGHeading 3 Char"/>
    <w:basedOn w:val="Heading1Char"/>
    <w:link w:val="AGHeading30"/>
    <w:rsid w:val="00E4584D"/>
    <w:rPr>
      <w:rFonts w:ascii="Poppins" w:hAnsi="Poppins" w:cs="Poppins"/>
      <w:b w:val="0"/>
      <w:bCs/>
      <w:color w:val="833C0B" w:themeColor="accent2" w:themeShade="80"/>
      <w:kern w:val="36"/>
      <w:sz w:val="40"/>
      <w:szCs w:val="40"/>
    </w:rPr>
  </w:style>
  <w:style w:type="paragraph" w:customStyle="1" w:styleId="AGHeading4">
    <w:name w:val="AGHeading4"/>
    <w:basedOn w:val="Heading1"/>
    <w:link w:val="AGHeading4Char"/>
    <w:qFormat/>
    <w:rsid w:val="00E4584D"/>
    <w:pPr>
      <w:numPr>
        <w:ilvl w:val="3"/>
        <w:numId w:val="21"/>
      </w:numPr>
      <w:ind w:left="2430" w:hanging="1350"/>
    </w:pPr>
    <w:rPr>
      <w:rFonts w:ascii="Poppins" w:hAnsi="Poppins" w:cs="Poppins"/>
      <w:b w:val="0"/>
      <w:bCs w:val="0"/>
      <w:color w:val="806000" w:themeColor="accent4" w:themeShade="80"/>
      <w:sz w:val="36"/>
      <w:szCs w:val="36"/>
    </w:rPr>
  </w:style>
  <w:style w:type="character" w:customStyle="1" w:styleId="AGHeading4Char">
    <w:name w:val="AGHeading4 Char"/>
    <w:basedOn w:val="Heading1Char"/>
    <w:link w:val="AGHeading4"/>
    <w:rsid w:val="00E4584D"/>
    <w:rPr>
      <w:rFonts w:ascii="Poppins" w:hAnsi="Poppins" w:cs="Poppins"/>
      <w:b w:val="0"/>
      <w:bCs w:val="0"/>
      <w:color w:val="806000" w:themeColor="accent4" w:themeShade="80"/>
      <w:kern w:val="36"/>
      <w:sz w:val="36"/>
      <w:szCs w:val="36"/>
    </w:rPr>
  </w:style>
  <w:style w:type="paragraph" w:customStyle="1" w:styleId="AGHeading5">
    <w:name w:val="AGHeading5"/>
    <w:basedOn w:val="Heading1"/>
    <w:link w:val="AGHeading5Char"/>
    <w:qFormat/>
    <w:rsid w:val="00E4584D"/>
    <w:pPr>
      <w:numPr>
        <w:ilvl w:val="4"/>
        <w:numId w:val="21"/>
      </w:numPr>
    </w:pPr>
    <w:rPr>
      <w:rFonts w:ascii="Poppins" w:hAnsi="Poppins" w:cs="Poppins"/>
      <w:b w:val="0"/>
      <w:bCs w:val="0"/>
      <w:color w:val="000000" w:themeColor="text1"/>
      <w:sz w:val="32"/>
      <w:szCs w:val="32"/>
    </w:rPr>
  </w:style>
  <w:style w:type="character" w:customStyle="1" w:styleId="AGHeading5Char">
    <w:name w:val="AGHeading5 Char"/>
    <w:basedOn w:val="Heading1Char"/>
    <w:link w:val="AGHeading5"/>
    <w:rsid w:val="00E4584D"/>
    <w:rPr>
      <w:rFonts w:ascii="Poppins" w:hAnsi="Poppins" w:cs="Poppins"/>
      <w:b w:val="0"/>
      <w:bCs w:val="0"/>
      <w:color w:val="000000" w:themeColor="text1"/>
      <w:kern w:val="36"/>
      <w:sz w:val="32"/>
      <w:szCs w:val="32"/>
    </w:rPr>
  </w:style>
  <w:style w:type="paragraph" w:customStyle="1" w:styleId="AGHeading6">
    <w:name w:val="AGHeading6"/>
    <w:basedOn w:val="Heading1"/>
    <w:link w:val="AGHeading6Char"/>
    <w:qFormat/>
    <w:rsid w:val="00E4584D"/>
    <w:pPr>
      <w:numPr>
        <w:ilvl w:val="5"/>
        <w:numId w:val="21"/>
      </w:numPr>
      <w:ind w:left="3240" w:hanging="1440"/>
    </w:pPr>
    <w:rPr>
      <w:rFonts w:ascii="Poppins" w:hAnsi="Poppins" w:cs="Poppins"/>
      <w:b w:val="0"/>
      <w:bCs w:val="0"/>
      <w:color w:val="000000" w:themeColor="text1"/>
      <w:sz w:val="28"/>
      <w:szCs w:val="28"/>
    </w:rPr>
  </w:style>
  <w:style w:type="character" w:customStyle="1" w:styleId="AGHeading6Char">
    <w:name w:val="AGHeading6 Char"/>
    <w:basedOn w:val="Heading1Char"/>
    <w:link w:val="AGHeading6"/>
    <w:rsid w:val="00E4584D"/>
    <w:rPr>
      <w:rFonts w:ascii="Poppins" w:hAnsi="Poppins" w:cs="Poppins"/>
      <w:b w:val="0"/>
      <w:bCs w:val="0"/>
      <w:color w:val="000000" w:themeColor="text1"/>
      <w:kern w:val="36"/>
      <w:sz w:val="28"/>
      <w:szCs w:val="28"/>
    </w:rPr>
  </w:style>
  <w:style w:type="paragraph" w:customStyle="1" w:styleId="AGHeading7">
    <w:name w:val="AGHeading7"/>
    <w:basedOn w:val="Heading1"/>
    <w:link w:val="AGHeading7Char"/>
    <w:qFormat/>
    <w:rsid w:val="00E4584D"/>
    <w:pPr>
      <w:numPr>
        <w:ilvl w:val="6"/>
        <w:numId w:val="21"/>
      </w:numPr>
      <w:ind w:left="3690" w:hanging="1350"/>
    </w:pPr>
    <w:rPr>
      <w:rFonts w:ascii="Poppins" w:hAnsi="Poppins" w:cs="Poppins"/>
      <w:b w:val="0"/>
      <w:bCs w:val="0"/>
      <w:color w:val="000000" w:themeColor="text1"/>
      <w:sz w:val="24"/>
      <w:szCs w:val="24"/>
    </w:rPr>
  </w:style>
  <w:style w:type="character" w:customStyle="1" w:styleId="AGHeading7Char">
    <w:name w:val="AGHeading7 Char"/>
    <w:basedOn w:val="Heading1Char"/>
    <w:link w:val="AGHeading7"/>
    <w:rsid w:val="00E4584D"/>
    <w:rPr>
      <w:rFonts w:ascii="Poppins" w:hAnsi="Poppins" w:cs="Poppins"/>
      <w:b w:val="0"/>
      <w:bCs w:val="0"/>
      <w:color w:val="000000" w:themeColor="text1"/>
      <w:kern w:val="36"/>
      <w:sz w:val="24"/>
      <w:szCs w:val="24"/>
    </w:rPr>
  </w:style>
  <w:style w:type="paragraph" w:customStyle="1" w:styleId="AGNormal">
    <w:name w:val="AGNormal"/>
    <w:basedOn w:val="AGHeading7"/>
    <w:link w:val="AGNormalChar"/>
    <w:qFormat/>
    <w:rsid w:val="005F48EA"/>
    <w:pPr>
      <w:numPr>
        <w:ilvl w:val="7"/>
      </w:numPr>
      <w:ind w:left="4500" w:hanging="1980"/>
    </w:pPr>
    <w:rPr>
      <w:sz w:val="22"/>
      <w:szCs w:val="22"/>
    </w:rPr>
  </w:style>
  <w:style w:type="character" w:customStyle="1" w:styleId="AGNormalChar">
    <w:name w:val="AGNormal Char"/>
    <w:basedOn w:val="AGHeading7Char"/>
    <w:link w:val="AGNormal"/>
    <w:rsid w:val="005F48EA"/>
    <w:rPr>
      <w:rFonts w:ascii="Poppins" w:hAnsi="Poppins" w:cs="Poppins"/>
      <w:b w:val="0"/>
      <w:bCs w:val="0"/>
      <w:color w:val="000000" w:themeColor="text1"/>
      <w:kern w:val="36"/>
      <w:sz w:val="24"/>
      <w:szCs w:val="24"/>
    </w:rPr>
  </w:style>
  <w:style w:type="paragraph" w:customStyle="1" w:styleId="AGNormalBold">
    <w:name w:val="AGNormalBold"/>
    <w:basedOn w:val="AGNormal"/>
    <w:link w:val="AGNormalBoldChar"/>
    <w:qFormat/>
    <w:rsid w:val="005F48EA"/>
    <w:rPr>
      <w:b/>
      <w:bCs/>
    </w:rPr>
  </w:style>
  <w:style w:type="character" w:customStyle="1" w:styleId="AGNormalBoldChar">
    <w:name w:val="AGNormalBold Char"/>
    <w:basedOn w:val="AGNormalChar"/>
    <w:link w:val="AGNormalBold"/>
    <w:rsid w:val="005F48EA"/>
    <w:rPr>
      <w:rFonts w:ascii="Poppins" w:hAnsi="Poppins" w:cs="Poppins"/>
      <w:b/>
      <w:bCs/>
      <w:color w:val="000000" w:themeColor="text1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\OneDrive\Documents\Custom%20Office%20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</Template>
  <TotalTime>322</TotalTime>
  <Pages>10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9</cp:revision>
  <dcterms:created xsi:type="dcterms:W3CDTF">2025-07-21T22:58:00Z</dcterms:created>
  <dcterms:modified xsi:type="dcterms:W3CDTF">2025-07-25T04:18:00Z</dcterms:modified>
</cp:coreProperties>
</file>